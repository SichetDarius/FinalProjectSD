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4311" w14:textId="749B0C7C" w:rsidR="008C4393" w:rsidRPr="00D047E9" w:rsidRDefault="0056530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13560">
        <w:rPr>
          <w:rFonts w:ascii="Times New Roman" w:hAnsi="Times New Roman"/>
        </w:rPr>
        <w:t>Restaurant Manager</w:t>
      </w:r>
      <w:r>
        <w:fldChar w:fldCharType="end"/>
      </w:r>
    </w:p>
    <w:p w14:paraId="19D4B526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103641B5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0C837A80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2AFF2764" w14:textId="77777777" w:rsidR="008C4393" w:rsidRPr="00D047E9" w:rsidRDefault="008C4393"/>
    <w:p w14:paraId="1996E53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CE47088" w14:textId="77777777" w:rsidR="008C4393" w:rsidRPr="00D047E9" w:rsidRDefault="008C4393"/>
    <w:p w14:paraId="72BDED6A" w14:textId="77777777" w:rsidR="008C4393" w:rsidRPr="00D047E9" w:rsidRDefault="008C4393">
      <w:pPr>
        <w:pStyle w:val="Corptext"/>
      </w:pPr>
    </w:p>
    <w:p w14:paraId="7B49FDCE" w14:textId="77777777" w:rsidR="008C4393" w:rsidRPr="00D047E9" w:rsidRDefault="008C4393">
      <w:pPr>
        <w:pStyle w:val="Corptext"/>
      </w:pPr>
    </w:p>
    <w:p w14:paraId="609AC33E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C4101A8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5E0EA3E" w14:textId="77777777">
        <w:tc>
          <w:tcPr>
            <w:tcW w:w="2304" w:type="dxa"/>
          </w:tcPr>
          <w:p w14:paraId="54E9659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EB50B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6841D7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6A9B9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48F4DF7F" w14:textId="77777777">
        <w:tc>
          <w:tcPr>
            <w:tcW w:w="2304" w:type="dxa"/>
          </w:tcPr>
          <w:p w14:paraId="6087314D" w14:textId="5056432F" w:rsidR="008C4393" w:rsidRPr="00D047E9" w:rsidRDefault="00570E86">
            <w:pPr>
              <w:pStyle w:val="Tabletext"/>
            </w:pPr>
            <w:r w:rsidRPr="00D047E9">
              <w:t>&lt;</w:t>
            </w:r>
            <w:r w:rsidR="00713560">
              <w:t>22</w:t>
            </w:r>
            <w:r w:rsidRPr="00D047E9">
              <w:t>/</w:t>
            </w:r>
            <w:r w:rsidR="00713560">
              <w:t>02</w:t>
            </w:r>
            <w:r w:rsidRPr="00D047E9">
              <w:t>/</w:t>
            </w:r>
            <w:r w:rsidR="00713560">
              <w:t>23</w:t>
            </w:r>
            <w:r w:rsidRPr="00D047E9">
              <w:t>&gt;</w:t>
            </w:r>
          </w:p>
        </w:tc>
        <w:tc>
          <w:tcPr>
            <w:tcW w:w="1152" w:type="dxa"/>
          </w:tcPr>
          <w:p w14:paraId="3D7B3C93" w14:textId="4357985A" w:rsidR="008C4393" w:rsidRPr="00D047E9" w:rsidRDefault="00570E86">
            <w:pPr>
              <w:pStyle w:val="Tabletext"/>
            </w:pPr>
            <w:r w:rsidRPr="00D047E9">
              <w:t>&lt;</w:t>
            </w:r>
            <w:r w:rsidR="00713560">
              <w:t>1</w:t>
            </w:r>
            <w:r w:rsidRPr="00D047E9">
              <w:t>.</w:t>
            </w:r>
            <w:r w:rsidR="00713560"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14:paraId="3BCFB8E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2AF66106" w14:textId="335802DF" w:rsidR="008C4393" w:rsidRPr="00D047E9" w:rsidRDefault="00713560">
            <w:pPr>
              <w:pStyle w:val="Tabletext"/>
            </w:pPr>
            <w:r>
              <w:t>Sichet-Unguras Darius-Emanuel</w:t>
            </w:r>
          </w:p>
        </w:tc>
      </w:tr>
      <w:tr w:rsidR="008C4393" w:rsidRPr="00D047E9" w14:paraId="11434F64" w14:textId="77777777">
        <w:tc>
          <w:tcPr>
            <w:tcW w:w="2304" w:type="dxa"/>
          </w:tcPr>
          <w:p w14:paraId="752EED7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457EDE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C4DA4E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9BB4B4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94B8165" w14:textId="77777777">
        <w:tc>
          <w:tcPr>
            <w:tcW w:w="2304" w:type="dxa"/>
          </w:tcPr>
          <w:p w14:paraId="5E49611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01E2D7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0C3B321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EBBE4F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AF61048" w14:textId="77777777">
        <w:tc>
          <w:tcPr>
            <w:tcW w:w="2304" w:type="dxa"/>
          </w:tcPr>
          <w:p w14:paraId="00AFB2D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F6DCAC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20A511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0D51E3E" w14:textId="77777777" w:rsidR="008C4393" w:rsidRPr="00D047E9" w:rsidRDefault="008C4393">
            <w:pPr>
              <w:pStyle w:val="Tabletext"/>
            </w:pPr>
          </w:p>
        </w:tc>
      </w:tr>
    </w:tbl>
    <w:p w14:paraId="5CDB793D" w14:textId="77777777" w:rsidR="008C4393" w:rsidRPr="00D047E9" w:rsidRDefault="008C4393"/>
    <w:p w14:paraId="6AC70641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047D76F" w14:textId="078DD9FD" w:rsidR="00D047E9" w:rsidRDefault="0056530F">
      <w:pPr>
        <w:pStyle w:val="Cuprins1"/>
        <w:tabs>
          <w:tab w:val="left" w:pos="432"/>
        </w:tabs>
        <w:rPr>
          <w:noProof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F20A5DA" w14:textId="77777777" w:rsidR="00D047E9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2875EA7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E47314A" w14:textId="77777777" w:rsidR="008C4393" w:rsidRPr="00D047E9" w:rsidRDefault="008C4393" w:rsidP="00D047E9">
      <w:pPr>
        <w:pStyle w:val="InfoBlue"/>
      </w:pPr>
    </w:p>
    <w:p w14:paraId="04BF3455" w14:textId="3E1FA965" w:rsidR="008C4393" w:rsidRPr="007F1C29" w:rsidRDefault="0004741B" w:rsidP="007F1C29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CB000AF" w14:textId="07173044" w:rsidR="00713560" w:rsidRDefault="00713560" w:rsidP="00713560">
      <w:pPr>
        <w:pStyle w:val="Corptext"/>
      </w:pPr>
    </w:p>
    <w:p w14:paraId="3D1EB34D" w14:textId="77777777" w:rsidR="00713560" w:rsidRDefault="00713560" w:rsidP="007135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olor w:val="000000"/>
          <w:u w:val="single"/>
          <w:lang w:val="en-US"/>
        </w:rPr>
        <w:t>Use case: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>
        <w:rPr>
          <w:rStyle w:val="normaltextrun"/>
          <w:color w:val="000000"/>
          <w:lang w:val="en-US"/>
        </w:rPr>
        <w:t xml:space="preserve">Performing operations on </w:t>
      </w:r>
      <w:proofErr w:type="gramStart"/>
      <w:r>
        <w:rPr>
          <w:rStyle w:val="normaltextrun"/>
          <w:color w:val="000000"/>
          <w:lang w:val="en-US"/>
        </w:rPr>
        <w:t>employees</w:t>
      </w:r>
      <w:proofErr w:type="gramEnd"/>
      <w:r>
        <w:rPr>
          <w:rStyle w:val="normaltextrun"/>
          <w:color w:val="000000"/>
          <w:lang w:val="en-US"/>
        </w:rPr>
        <w:t xml:space="preserve"> activity and information.</w:t>
      </w:r>
      <w:r>
        <w:rPr>
          <w:rStyle w:val="eop"/>
          <w:b/>
          <w:bCs/>
          <w:color w:val="000000"/>
        </w:rPr>
        <w:t> </w:t>
      </w:r>
    </w:p>
    <w:p w14:paraId="5DD1651E" w14:textId="11B448B1" w:rsidR="00713560" w:rsidRDefault="00713560" w:rsidP="007135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</w:rPr>
      </w:pPr>
      <w:r>
        <w:rPr>
          <w:rStyle w:val="normaltextrun"/>
          <w:b/>
          <w:bCs/>
          <w:color w:val="000000"/>
          <w:u w:val="single"/>
          <w:lang w:val="en-US"/>
        </w:rPr>
        <w:t>Primary actor: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>
        <w:rPr>
          <w:rStyle w:val="normaltextrun"/>
          <w:color w:val="000000"/>
          <w:lang w:val="en-US"/>
        </w:rPr>
        <w:t>Manager</w:t>
      </w:r>
      <w:r>
        <w:rPr>
          <w:rStyle w:val="eop"/>
          <w:b/>
          <w:bCs/>
          <w:color w:val="000000"/>
        </w:rPr>
        <w:t> </w:t>
      </w:r>
    </w:p>
    <w:p w14:paraId="4C556BE4" w14:textId="472CEBF2" w:rsidR="00141D6F" w:rsidRDefault="00141D6F" w:rsidP="007135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olor w:val="000000"/>
          <w:u w:val="single"/>
          <w:lang w:val="en-US"/>
        </w:rPr>
        <w:t>Level</w:t>
      </w:r>
      <w:r>
        <w:rPr>
          <w:rStyle w:val="normaltextrun"/>
          <w:b/>
          <w:bCs/>
          <w:color w:val="000000"/>
          <w:u w:val="single"/>
          <w:lang w:val="en-US"/>
        </w:rPr>
        <w:t>:</w:t>
      </w:r>
    </w:p>
    <w:p w14:paraId="79E7083C" w14:textId="77777777" w:rsidR="00141D6F" w:rsidRDefault="00713560" w:rsidP="00713560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u w:val="single"/>
          <w:lang w:val="en-US"/>
        </w:rPr>
        <w:t>Main success scenario: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 w:rsidRPr="00141D6F">
        <w:rPr>
          <w:rStyle w:val="normaltextrun"/>
          <w:color w:val="000000"/>
          <w:lang w:val="en-US"/>
        </w:rPr>
        <w:t xml:space="preserve">The manager logs into the application with valid username and password. Then he can perform CRUD operations on </w:t>
      </w:r>
      <w:r w:rsidRPr="00141D6F">
        <w:rPr>
          <w:color w:val="000000"/>
        </w:rPr>
        <w:t>employees’ information and to check their activity</w:t>
      </w:r>
      <w:r w:rsidR="00141D6F" w:rsidRPr="00141D6F">
        <w:rPr>
          <w:color w:val="000000"/>
        </w:rPr>
        <w:t>.</w:t>
      </w:r>
    </w:p>
    <w:p w14:paraId="4BF984BA" w14:textId="2F33D045" w:rsidR="00141D6F" w:rsidRPr="00141D6F" w:rsidRDefault="00141D6F" w:rsidP="00713560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u w:val="single"/>
          <w:lang w:val="en-US"/>
        </w:rPr>
        <w:t>Extensions:</w:t>
      </w:r>
    </w:p>
    <w:p w14:paraId="1FA34964" w14:textId="1F658A80" w:rsidR="00713560" w:rsidRDefault="00713560" w:rsidP="00713560">
      <w:pPr>
        <w:pStyle w:val="Corptext"/>
      </w:pPr>
    </w:p>
    <w:p w14:paraId="157F0241" w14:textId="6F5B24F5" w:rsidR="00713560" w:rsidRDefault="00713560" w:rsidP="00713560">
      <w:pPr>
        <w:pStyle w:val="Corptext"/>
      </w:pPr>
    </w:p>
    <w:p w14:paraId="16B24832" w14:textId="0202AE84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olor w:val="000000"/>
          <w:u w:val="single"/>
          <w:lang w:val="en-US"/>
        </w:rPr>
        <w:t>Use case: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>
        <w:rPr>
          <w:rStyle w:val="normaltextrun"/>
          <w:color w:val="000000"/>
          <w:lang w:val="en-US"/>
        </w:rPr>
        <w:t xml:space="preserve">Performing operations on </w:t>
      </w:r>
      <w:r>
        <w:rPr>
          <w:rStyle w:val="normaltextrun"/>
          <w:color w:val="000000"/>
          <w:lang w:val="en-US"/>
        </w:rPr>
        <w:t>orders</w:t>
      </w:r>
      <w:r>
        <w:rPr>
          <w:rStyle w:val="normaltextrun"/>
          <w:color w:val="000000"/>
          <w:lang w:val="en-US"/>
        </w:rPr>
        <w:t xml:space="preserve"> and </w:t>
      </w:r>
      <w:r>
        <w:rPr>
          <w:rStyle w:val="normaltextrun"/>
          <w:color w:val="000000"/>
          <w:lang w:val="en-US"/>
        </w:rPr>
        <w:t>payments</w:t>
      </w:r>
      <w:r>
        <w:rPr>
          <w:rStyle w:val="normaltextrun"/>
          <w:color w:val="000000"/>
          <w:lang w:val="en-US"/>
        </w:rPr>
        <w:t>.</w:t>
      </w:r>
      <w:r>
        <w:rPr>
          <w:rStyle w:val="eop"/>
          <w:b/>
          <w:bCs/>
          <w:color w:val="000000"/>
        </w:rPr>
        <w:t> </w:t>
      </w:r>
    </w:p>
    <w:p w14:paraId="50886A7F" w14:textId="75ABC38D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</w:rPr>
      </w:pPr>
      <w:r>
        <w:rPr>
          <w:rStyle w:val="normaltextrun"/>
          <w:b/>
          <w:bCs/>
          <w:color w:val="000000"/>
          <w:u w:val="single"/>
          <w:lang w:val="en-US"/>
        </w:rPr>
        <w:t>Primary actor: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>
        <w:rPr>
          <w:rStyle w:val="normaltextrun"/>
          <w:color w:val="000000"/>
          <w:lang w:val="en-US"/>
        </w:rPr>
        <w:t>Waiter</w:t>
      </w:r>
      <w:r>
        <w:rPr>
          <w:rStyle w:val="eop"/>
          <w:b/>
          <w:bCs/>
          <w:color w:val="000000"/>
        </w:rPr>
        <w:t> </w:t>
      </w:r>
    </w:p>
    <w:p w14:paraId="1C6A7D27" w14:textId="77777777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olor w:val="000000"/>
          <w:u w:val="single"/>
          <w:lang w:val="en-US"/>
        </w:rPr>
        <w:t>Level:</w:t>
      </w:r>
    </w:p>
    <w:p w14:paraId="3C50140A" w14:textId="37B5EFA4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u w:val="single"/>
          <w:lang w:val="en-US"/>
        </w:rPr>
        <w:t>Main success scenario: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 w:rsidRPr="00141D6F">
        <w:rPr>
          <w:rStyle w:val="normaltextrun"/>
          <w:color w:val="000000"/>
          <w:lang w:val="en-US"/>
        </w:rPr>
        <w:t xml:space="preserve">The </w:t>
      </w:r>
      <w:r w:rsidRPr="00141D6F">
        <w:rPr>
          <w:rStyle w:val="normaltextrun"/>
          <w:color w:val="000000"/>
          <w:lang w:val="en-US"/>
        </w:rPr>
        <w:t>waiter</w:t>
      </w:r>
      <w:r w:rsidRPr="00141D6F">
        <w:rPr>
          <w:rStyle w:val="normaltextrun"/>
          <w:color w:val="000000"/>
          <w:lang w:val="en-US"/>
        </w:rPr>
        <w:t xml:space="preserve"> logs into the application with valid username and password. </w:t>
      </w:r>
      <w:r w:rsidRPr="00141D6F">
        <w:rPr>
          <w:rStyle w:val="normaltextrun"/>
          <w:color w:val="000000"/>
          <w:lang w:val="en-US"/>
        </w:rPr>
        <w:t xml:space="preserve">The system allows </w:t>
      </w:r>
      <w:r w:rsidRPr="00141D6F">
        <w:rPr>
          <w:color w:val="000000"/>
        </w:rPr>
        <w:t>waiters to record orders in the system and to handle payments by considering discounts depending on the loyalty of the client</w:t>
      </w:r>
      <w:r>
        <w:rPr>
          <w:color w:val="000000"/>
        </w:rPr>
        <w:t>.</w:t>
      </w:r>
    </w:p>
    <w:p w14:paraId="671D996C" w14:textId="77777777" w:rsidR="00141D6F" w:rsidRP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u w:val="single"/>
          <w:lang w:val="en-US"/>
        </w:rPr>
        <w:t>Extensions:</w:t>
      </w:r>
    </w:p>
    <w:p w14:paraId="16A5B03C" w14:textId="66856926" w:rsidR="00141D6F" w:rsidRDefault="00141D6F" w:rsidP="00141D6F">
      <w:pPr>
        <w:pStyle w:val="Corptext"/>
        <w:ind w:left="0"/>
      </w:pPr>
    </w:p>
    <w:p w14:paraId="271FB60A" w14:textId="0697724E" w:rsidR="00141D6F" w:rsidRDefault="00141D6F" w:rsidP="00141D6F">
      <w:pPr>
        <w:pStyle w:val="Corptext"/>
        <w:ind w:left="0"/>
      </w:pPr>
    </w:p>
    <w:p w14:paraId="1D42256D" w14:textId="4656F554" w:rsidR="00141D6F" w:rsidRP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u w:val="single"/>
          <w:lang w:val="en-US"/>
        </w:rPr>
        <w:t>Use case: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 w:rsidRPr="00141D6F">
        <w:rPr>
          <w:rStyle w:val="normaltextrun"/>
          <w:color w:val="000000"/>
          <w:lang w:val="en-US"/>
        </w:rPr>
        <w:t xml:space="preserve">Send notifications to waiters when an order is </w:t>
      </w:r>
      <w:proofErr w:type="gramStart"/>
      <w:r w:rsidRPr="00141D6F">
        <w:rPr>
          <w:rStyle w:val="normaltextrun"/>
          <w:color w:val="000000"/>
          <w:lang w:val="en-US"/>
        </w:rPr>
        <w:t>ready</w:t>
      </w:r>
      <w:proofErr w:type="gramEnd"/>
    </w:p>
    <w:p w14:paraId="0DA27AFA" w14:textId="66B1C6B9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</w:rPr>
      </w:pPr>
      <w:r>
        <w:rPr>
          <w:rStyle w:val="normaltextrun"/>
          <w:b/>
          <w:bCs/>
          <w:color w:val="000000"/>
          <w:u w:val="single"/>
          <w:lang w:val="en-US"/>
        </w:rPr>
        <w:t>Primary actor: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>
        <w:rPr>
          <w:rStyle w:val="normaltextrun"/>
          <w:color w:val="000000"/>
          <w:lang w:val="en-US"/>
        </w:rPr>
        <w:t>Kitchen employees</w:t>
      </w:r>
    </w:p>
    <w:p w14:paraId="2D547B06" w14:textId="77777777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olor w:val="000000"/>
          <w:u w:val="single"/>
          <w:lang w:val="en-US"/>
        </w:rPr>
        <w:t>Level:</w:t>
      </w:r>
    </w:p>
    <w:p w14:paraId="47B944A5" w14:textId="59B72A63" w:rsid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lang w:val="en-US"/>
        </w:rPr>
      </w:pPr>
      <w:r>
        <w:rPr>
          <w:rStyle w:val="normaltextrun"/>
          <w:b/>
          <w:bCs/>
          <w:color w:val="000000"/>
          <w:u w:val="single"/>
          <w:lang w:val="en-US"/>
        </w:rPr>
        <w:t>Main success scenario:</w:t>
      </w:r>
      <w:r>
        <w:rPr>
          <w:rStyle w:val="normaltextrun"/>
          <w:b/>
          <w:bCs/>
          <w:color w:val="000000"/>
          <w:lang w:val="en-US"/>
        </w:rPr>
        <w:t xml:space="preserve"> </w:t>
      </w:r>
      <w:r w:rsidRPr="00141D6F">
        <w:rPr>
          <w:rStyle w:val="normaltextrun"/>
          <w:color w:val="000000"/>
          <w:lang w:val="en-US"/>
        </w:rPr>
        <w:t xml:space="preserve">The </w:t>
      </w:r>
      <w:r w:rsidRPr="00141D6F">
        <w:rPr>
          <w:rStyle w:val="normaltextrun"/>
          <w:color w:val="000000"/>
          <w:lang w:val="en-US"/>
        </w:rPr>
        <w:t>kitchen employee</w:t>
      </w:r>
      <w:r w:rsidRPr="00141D6F">
        <w:rPr>
          <w:rStyle w:val="normaltextrun"/>
          <w:color w:val="000000"/>
          <w:lang w:val="en-US"/>
        </w:rPr>
        <w:t xml:space="preserve"> logs into the application with valid username and password. The system allows kitchen employee</w:t>
      </w:r>
      <w:r w:rsidRPr="00141D6F">
        <w:rPr>
          <w:color w:val="000000"/>
        </w:rPr>
        <w:t xml:space="preserve"> to </w:t>
      </w:r>
      <w:r w:rsidRPr="00141D6F">
        <w:rPr>
          <w:rStyle w:val="normaltextrun"/>
          <w:color w:val="000000"/>
          <w:lang w:val="en-US"/>
        </w:rPr>
        <w:t>Send notifications to waiters when an order is ready</w:t>
      </w:r>
      <w:r>
        <w:rPr>
          <w:rStyle w:val="normaltextrun"/>
          <w:color w:val="000000"/>
          <w:lang w:val="en-US"/>
        </w:rPr>
        <w:t>.</w:t>
      </w:r>
    </w:p>
    <w:p w14:paraId="32F53868" w14:textId="699657F5" w:rsidR="00141D6F" w:rsidRPr="00141D6F" w:rsidRDefault="00141D6F" w:rsidP="00141D6F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u w:val="single"/>
          <w:lang w:val="en-US"/>
        </w:rPr>
        <w:t xml:space="preserve"> </w:t>
      </w:r>
      <w:r>
        <w:rPr>
          <w:rStyle w:val="normaltextrun"/>
          <w:b/>
          <w:bCs/>
          <w:color w:val="000000"/>
          <w:u w:val="single"/>
          <w:lang w:val="en-US"/>
        </w:rPr>
        <w:t>Extensions:</w:t>
      </w:r>
    </w:p>
    <w:p w14:paraId="7B08D78D" w14:textId="77777777" w:rsidR="00141D6F" w:rsidRDefault="00141D6F" w:rsidP="00141D6F">
      <w:pPr>
        <w:pStyle w:val="Corptext"/>
        <w:ind w:left="0"/>
      </w:pPr>
    </w:p>
    <w:p w14:paraId="7CB4BB12" w14:textId="710D5632" w:rsidR="00141D6F" w:rsidRDefault="00141D6F" w:rsidP="00713560">
      <w:pPr>
        <w:pStyle w:val="Corptext"/>
      </w:pPr>
    </w:p>
    <w:p w14:paraId="27B0BE2B" w14:textId="77777777" w:rsidR="00141D6F" w:rsidRPr="00713560" w:rsidRDefault="00141D6F" w:rsidP="00713560">
      <w:pPr>
        <w:pStyle w:val="Corptext"/>
      </w:pPr>
    </w:p>
    <w:p w14:paraId="364764FD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4042264C" w14:textId="44C3F68B" w:rsidR="007F1C29" w:rsidRDefault="007F1C29" w:rsidP="007F1C29">
      <w:pPr>
        <w:pStyle w:val="Corptext"/>
      </w:pPr>
    </w:p>
    <w:p w14:paraId="2CD61088" w14:textId="0B51F731" w:rsidR="007F1C29" w:rsidRPr="007F1C29" w:rsidRDefault="007F1C29" w:rsidP="007F1C29">
      <w:pPr>
        <w:pStyle w:val="Corptext"/>
        <w:rPr>
          <w:sz w:val="32"/>
          <w:szCs w:val="32"/>
          <w:u w:val="single"/>
        </w:rPr>
      </w:pPr>
      <w:r w:rsidRPr="007F1C29">
        <w:rPr>
          <w:sz w:val="32"/>
          <w:szCs w:val="32"/>
          <w:u w:val="single"/>
        </w:rPr>
        <w:t>Manager Use-Case Diagram</w:t>
      </w:r>
    </w:p>
    <w:p w14:paraId="638F502F" w14:textId="0C03FE35" w:rsidR="006A45BD" w:rsidRDefault="006A45BD" w:rsidP="006A45BD">
      <w:pPr>
        <w:pStyle w:val="Corptext"/>
      </w:pPr>
    </w:p>
    <w:p w14:paraId="103BF6A6" w14:textId="2CC8428E" w:rsidR="006A45BD" w:rsidRDefault="007F1C29" w:rsidP="006A45BD">
      <w:pPr>
        <w:pStyle w:val="Corptext"/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lastRenderedPageBreak/>
        <w:pict w14:anchorId="5F9D9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1.35pt;height:369.35pt">
            <v:imagedata r:id="rId9" o:title=""/>
          </v:shape>
        </w:pict>
      </w:r>
    </w:p>
    <w:p w14:paraId="75EF74D2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01BA7FBB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4D751D83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33E491FC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2C412A49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292C7686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104B527E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38B73ECE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081B5A40" w14:textId="77777777" w:rsidR="007F1C29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</w:p>
    <w:p w14:paraId="176CAD51" w14:textId="68F13216" w:rsidR="006A45BD" w:rsidRDefault="007F1C29" w:rsidP="006A45BD">
      <w:pPr>
        <w:pStyle w:val="Corptext"/>
        <w:rPr>
          <w:color w:val="000000"/>
          <w:sz w:val="32"/>
          <w:szCs w:val="32"/>
          <w:u w:val="single"/>
          <w:shd w:val="clear" w:color="auto" w:fill="FBFBFB"/>
        </w:rPr>
      </w:pPr>
      <w:r w:rsidRPr="007F1C29">
        <w:rPr>
          <w:color w:val="000000"/>
          <w:sz w:val="32"/>
          <w:szCs w:val="32"/>
          <w:u w:val="single"/>
          <w:shd w:val="clear" w:color="auto" w:fill="FBFBFB"/>
        </w:rPr>
        <w:t>Kitchen Employee Use Case Diagram</w:t>
      </w:r>
      <w:r w:rsidRPr="007F1C29">
        <w:rPr>
          <w:color w:val="000000"/>
          <w:sz w:val="32"/>
          <w:szCs w:val="32"/>
          <w:u w:val="single"/>
          <w:shd w:val="clear" w:color="auto" w:fill="FBFBFB"/>
        </w:rPr>
        <w:t xml:space="preserve"> </w:t>
      </w:r>
    </w:p>
    <w:p w14:paraId="5A79CE99" w14:textId="322D1902" w:rsidR="007F1C29" w:rsidRDefault="007F1C29" w:rsidP="006A45BD">
      <w:pPr>
        <w:pStyle w:val="Corptext"/>
        <w:rPr>
          <w:sz w:val="32"/>
          <w:szCs w:val="32"/>
          <w:u w:val="single"/>
        </w:rPr>
      </w:pPr>
      <w:r>
        <w:rPr>
          <w:noProof/>
        </w:rPr>
        <w:lastRenderedPageBreak/>
        <w:pict w14:anchorId="1066F7D4">
          <v:shape id="_x0000_s2050" type="#_x0000_t75" style="position:absolute;left:0;text-align:left;margin-left:10pt;margin-top:61pt;width:407.75pt;height:279pt;z-index:-1;mso-position-horizontal-relative:text;mso-position-vertical-relative:text;mso-width-relative:page;mso-height-relative:page" wrapcoords="-67 0 -67 21502 21600 21502 21600 0 -67 0">
            <v:imagedata r:id="rId10" o:title="projectsddiagram-Pagina-3.drawio"/>
            <w10:wrap type="through"/>
          </v:shape>
        </w:pict>
      </w:r>
    </w:p>
    <w:p w14:paraId="07251F52" w14:textId="362F4C1B" w:rsidR="007F1C29" w:rsidRPr="007F1C29" w:rsidRDefault="007F1C29" w:rsidP="007F1C29"/>
    <w:p w14:paraId="4F876DF1" w14:textId="199190FE" w:rsidR="007F1C29" w:rsidRPr="007F1C29" w:rsidRDefault="007F1C29" w:rsidP="007F1C29"/>
    <w:p w14:paraId="00741CF8" w14:textId="01880E85" w:rsidR="007F1C29" w:rsidRPr="007F1C29" w:rsidRDefault="007F1C29" w:rsidP="007F1C29"/>
    <w:p w14:paraId="5BA1AF2D" w14:textId="64CA32CA" w:rsidR="007F1C29" w:rsidRPr="007F1C29" w:rsidRDefault="007F1C29" w:rsidP="007F1C29"/>
    <w:p w14:paraId="3C0B4E05" w14:textId="18BCD91B" w:rsidR="007F1C29" w:rsidRPr="007F1C29" w:rsidRDefault="007F1C29" w:rsidP="007F1C29"/>
    <w:p w14:paraId="1FE198A2" w14:textId="2CA93EB1" w:rsidR="007F1C29" w:rsidRPr="007F1C29" w:rsidRDefault="007F1C29" w:rsidP="007F1C29"/>
    <w:p w14:paraId="73D6DCD9" w14:textId="14E354CA" w:rsidR="007F1C29" w:rsidRPr="007F1C29" w:rsidRDefault="007F1C29" w:rsidP="007F1C29"/>
    <w:p w14:paraId="703888D8" w14:textId="43E6C0E7" w:rsidR="007F1C29" w:rsidRPr="007F1C29" w:rsidRDefault="007F1C29" w:rsidP="007F1C29"/>
    <w:p w14:paraId="06833045" w14:textId="71DF6C14" w:rsidR="007F1C29" w:rsidRPr="007F1C29" w:rsidRDefault="007F1C29" w:rsidP="007F1C29"/>
    <w:p w14:paraId="23423121" w14:textId="3D638E30" w:rsidR="007F1C29" w:rsidRPr="007F1C29" w:rsidRDefault="007F1C29" w:rsidP="007F1C29"/>
    <w:p w14:paraId="2F52A10E" w14:textId="0FF952DB" w:rsidR="007F1C29" w:rsidRPr="007F1C29" w:rsidRDefault="007F1C29" w:rsidP="007F1C29"/>
    <w:p w14:paraId="6AEC5AF2" w14:textId="0869E962" w:rsidR="007F1C29" w:rsidRPr="007F1C29" w:rsidRDefault="007F1C29" w:rsidP="007F1C29"/>
    <w:p w14:paraId="622B04A1" w14:textId="275D7EE3" w:rsidR="007F1C29" w:rsidRPr="007F1C29" w:rsidRDefault="007F1C29" w:rsidP="007F1C29"/>
    <w:p w14:paraId="48D9A19B" w14:textId="60199AA9" w:rsidR="007F1C29" w:rsidRPr="007F1C29" w:rsidRDefault="007F1C29" w:rsidP="007F1C29"/>
    <w:p w14:paraId="514F400D" w14:textId="685919D2" w:rsidR="007F1C29" w:rsidRPr="007F1C29" w:rsidRDefault="007F1C29" w:rsidP="007F1C29"/>
    <w:p w14:paraId="3D408B18" w14:textId="7024F095" w:rsidR="007F1C29" w:rsidRPr="007F1C29" w:rsidRDefault="007F1C29" w:rsidP="007F1C29"/>
    <w:p w14:paraId="542E6E4D" w14:textId="144A68A7" w:rsidR="007F1C29" w:rsidRPr="007F1C29" w:rsidRDefault="007F1C29" w:rsidP="007F1C29"/>
    <w:p w14:paraId="059D78A2" w14:textId="0529878B" w:rsidR="007F1C29" w:rsidRPr="007F1C29" w:rsidRDefault="007F1C29" w:rsidP="007F1C29"/>
    <w:p w14:paraId="254184D0" w14:textId="5D90E492" w:rsidR="007F1C29" w:rsidRPr="007F1C29" w:rsidRDefault="007F1C29" w:rsidP="007F1C29"/>
    <w:p w14:paraId="1A9D9A0C" w14:textId="2B2B6C24" w:rsidR="007F1C29" w:rsidRPr="007F1C29" w:rsidRDefault="007F1C29" w:rsidP="007F1C29"/>
    <w:p w14:paraId="3BE07A3E" w14:textId="2DBE7C35" w:rsidR="007F1C29" w:rsidRPr="007F1C29" w:rsidRDefault="007F1C29" w:rsidP="007F1C29"/>
    <w:p w14:paraId="7FAFD55E" w14:textId="1799685E" w:rsidR="007F1C29" w:rsidRPr="007F1C29" w:rsidRDefault="007F1C29" w:rsidP="007F1C29"/>
    <w:p w14:paraId="7345A34E" w14:textId="5196DA46" w:rsidR="007F1C29" w:rsidRPr="007F1C29" w:rsidRDefault="007F1C29" w:rsidP="007F1C29"/>
    <w:p w14:paraId="2340A1D9" w14:textId="018DC353" w:rsidR="007F1C29" w:rsidRPr="007F1C29" w:rsidRDefault="007F1C29" w:rsidP="007F1C29"/>
    <w:p w14:paraId="368AF130" w14:textId="0B539476" w:rsidR="007F1C29" w:rsidRPr="007F1C29" w:rsidRDefault="007F1C29" w:rsidP="007F1C29"/>
    <w:p w14:paraId="20731F87" w14:textId="7B8D3B68" w:rsidR="007F1C29" w:rsidRPr="007F1C29" w:rsidRDefault="007F1C29" w:rsidP="007F1C29"/>
    <w:p w14:paraId="742CFBEA" w14:textId="7CC93903" w:rsidR="007F1C29" w:rsidRPr="007F1C29" w:rsidRDefault="007F1C29" w:rsidP="007F1C29"/>
    <w:p w14:paraId="4E9D35C7" w14:textId="0024FFB8" w:rsidR="007F1C29" w:rsidRPr="007F1C29" w:rsidRDefault="007F1C29" w:rsidP="007F1C29"/>
    <w:p w14:paraId="2672E2F4" w14:textId="20796B75" w:rsidR="007F1C29" w:rsidRPr="007F1C29" w:rsidRDefault="007F1C29" w:rsidP="007F1C29"/>
    <w:p w14:paraId="6D1C2DEF" w14:textId="6D1B2022" w:rsidR="007F1C29" w:rsidRDefault="007F1C29" w:rsidP="007F1C29">
      <w:pPr>
        <w:rPr>
          <w:sz w:val="32"/>
          <w:szCs w:val="32"/>
          <w:u w:val="single"/>
        </w:rPr>
      </w:pPr>
    </w:p>
    <w:p w14:paraId="5A1082C1" w14:textId="77777777" w:rsidR="007F1C29" w:rsidRDefault="007F1C29" w:rsidP="007F1C29">
      <w:pPr>
        <w:rPr>
          <w:sz w:val="32"/>
          <w:szCs w:val="32"/>
          <w:u w:val="single"/>
        </w:rPr>
      </w:pPr>
    </w:p>
    <w:p w14:paraId="13692FD9" w14:textId="77777777" w:rsidR="007F1C29" w:rsidRDefault="007F1C29" w:rsidP="007F1C29">
      <w:pPr>
        <w:rPr>
          <w:sz w:val="32"/>
          <w:szCs w:val="32"/>
          <w:u w:val="single"/>
        </w:rPr>
      </w:pPr>
    </w:p>
    <w:p w14:paraId="2804DD07" w14:textId="77777777" w:rsidR="007F1C29" w:rsidRDefault="007F1C29" w:rsidP="007F1C29">
      <w:pPr>
        <w:rPr>
          <w:sz w:val="32"/>
          <w:szCs w:val="32"/>
          <w:u w:val="single"/>
        </w:rPr>
      </w:pPr>
    </w:p>
    <w:p w14:paraId="61CB7C5D" w14:textId="77777777" w:rsidR="007F1C29" w:rsidRDefault="007F1C29" w:rsidP="007F1C29">
      <w:pPr>
        <w:rPr>
          <w:sz w:val="32"/>
          <w:szCs w:val="32"/>
          <w:u w:val="single"/>
        </w:rPr>
      </w:pPr>
    </w:p>
    <w:p w14:paraId="76AF99A7" w14:textId="77777777" w:rsidR="007F1C29" w:rsidRDefault="007F1C29" w:rsidP="007F1C29">
      <w:pPr>
        <w:rPr>
          <w:sz w:val="32"/>
          <w:szCs w:val="32"/>
          <w:u w:val="single"/>
        </w:rPr>
      </w:pPr>
    </w:p>
    <w:p w14:paraId="183AC5D0" w14:textId="77777777" w:rsidR="007F1C29" w:rsidRDefault="007F1C29" w:rsidP="007F1C29">
      <w:pPr>
        <w:rPr>
          <w:sz w:val="32"/>
          <w:szCs w:val="32"/>
          <w:u w:val="single"/>
        </w:rPr>
      </w:pPr>
    </w:p>
    <w:p w14:paraId="62FE522C" w14:textId="77777777" w:rsidR="007F1C29" w:rsidRDefault="007F1C29" w:rsidP="007F1C29">
      <w:pPr>
        <w:rPr>
          <w:sz w:val="32"/>
          <w:szCs w:val="32"/>
          <w:u w:val="single"/>
        </w:rPr>
      </w:pPr>
    </w:p>
    <w:p w14:paraId="00A4E386" w14:textId="77777777" w:rsidR="007F1C29" w:rsidRDefault="007F1C29" w:rsidP="007F1C29">
      <w:pPr>
        <w:rPr>
          <w:sz w:val="32"/>
          <w:szCs w:val="32"/>
          <w:u w:val="single"/>
        </w:rPr>
      </w:pPr>
    </w:p>
    <w:p w14:paraId="6D1A9A51" w14:textId="77777777" w:rsidR="007F1C29" w:rsidRDefault="007F1C29" w:rsidP="007F1C29">
      <w:pPr>
        <w:rPr>
          <w:sz w:val="32"/>
          <w:szCs w:val="32"/>
          <w:u w:val="single"/>
        </w:rPr>
      </w:pPr>
    </w:p>
    <w:p w14:paraId="5D6D4884" w14:textId="77777777" w:rsidR="007F1C29" w:rsidRDefault="007F1C29" w:rsidP="007F1C29">
      <w:pPr>
        <w:rPr>
          <w:sz w:val="32"/>
          <w:szCs w:val="32"/>
          <w:u w:val="single"/>
        </w:rPr>
      </w:pPr>
    </w:p>
    <w:p w14:paraId="1156C619" w14:textId="77777777" w:rsidR="007F1C29" w:rsidRDefault="007F1C29" w:rsidP="007F1C29">
      <w:pPr>
        <w:rPr>
          <w:sz w:val="32"/>
          <w:szCs w:val="32"/>
          <w:u w:val="single"/>
        </w:rPr>
      </w:pPr>
    </w:p>
    <w:p w14:paraId="4B0060F8" w14:textId="77777777" w:rsidR="007F1C29" w:rsidRDefault="007F1C29" w:rsidP="007F1C29">
      <w:pPr>
        <w:rPr>
          <w:sz w:val="32"/>
          <w:szCs w:val="32"/>
          <w:u w:val="single"/>
        </w:rPr>
      </w:pPr>
    </w:p>
    <w:p w14:paraId="36041673" w14:textId="77777777" w:rsidR="007F1C29" w:rsidRDefault="007F1C29" w:rsidP="007F1C29">
      <w:pPr>
        <w:rPr>
          <w:sz w:val="32"/>
          <w:szCs w:val="32"/>
          <w:u w:val="single"/>
        </w:rPr>
      </w:pPr>
    </w:p>
    <w:p w14:paraId="18C21C5E" w14:textId="77777777" w:rsidR="007F1C29" w:rsidRDefault="007F1C29" w:rsidP="007F1C29">
      <w:pPr>
        <w:rPr>
          <w:sz w:val="32"/>
          <w:szCs w:val="32"/>
          <w:u w:val="single"/>
        </w:rPr>
      </w:pPr>
    </w:p>
    <w:p w14:paraId="234D7725" w14:textId="7D2893FC" w:rsidR="007F1C29" w:rsidRDefault="007F1C29" w:rsidP="007F1C29">
      <w:pPr>
        <w:rPr>
          <w:sz w:val="32"/>
          <w:szCs w:val="32"/>
          <w:u w:val="single"/>
        </w:rPr>
      </w:pPr>
      <w:r w:rsidRPr="007F1C29">
        <w:rPr>
          <w:sz w:val="32"/>
          <w:szCs w:val="32"/>
          <w:u w:val="single"/>
        </w:rPr>
        <w:t>Waiter Use Case Diagram</w:t>
      </w:r>
    </w:p>
    <w:p w14:paraId="606666DF" w14:textId="53856941" w:rsidR="007F1C29" w:rsidRDefault="007F1C29" w:rsidP="007F1C29">
      <w:pPr>
        <w:rPr>
          <w:sz w:val="32"/>
          <w:szCs w:val="32"/>
          <w:u w:val="single"/>
        </w:rPr>
      </w:pPr>
    </w:p>
    <w:p w14:paraId="4023C033" w14:textId="36913959" w:rsidR="007F1C29" w:rsidRDefault="007F1C29" w:rsidP="007F1C29">
      <w:pPr>
        <w:rPr>
          <w:sz w:val="32"/>
          <w:szCs w:val="32"/>
          <w:u w:val="single"/>
        </w:rPr>
      </w:pPr>
    </w:p>
    <w:p w14:paraId="7C51D67B" w14:textId="77777777" w:rsidR="007F1C29" w:rsidRDefault="007F1C29" w:rsidP="007F1C29">
      <w:pPr>
        <w:rPr>
          <w:sz w:val="32"/>
          <w:szCs w:val="32"/>
          <w:u w:val="single"/>
        </w:rPr>
      </w:pPr>
    </w:p>
    <w:p w14:paraId="44ACB15C" w14:textId="523DE600" w:rsidR="007F1C29" w:rsidRPr="007F1C29" w:rsidRDefault="007F1C29" w:rsidP="007F1C2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pict w14:anchorId="782FB83F">
          <v:shape id="_x0000_i1043" type="#_x0000_t75" style="width:505.35pt;height:376pt">
            <v:imagedata r:id="rId11" o:title="projectsddiagram-Pagina-2.drawio (1)"/>
          </v:shape>
        </w:pict>
      </w:r>
    </w:p>
    <w:sectPr w:rsidR="007F1C29" w:rsidRPr="007F1C29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799E" w14:textId="77777777" w:rsidR="00B31803" w:rsidRDefault="00B31803">
      <w:pPr>
        <w:spacing w:line="240" w:lineRule="auto"/>
      </w:pPr>
      <w:r>
        <w:separator/>
      </w:r>
    </w:p>
  </w:endnote>
  <w:endnote w:type="continuationSeparator" w:id="0">
    <w:p w14:paraId="18AE846C" w14:textId="77777777" w:rsidR="00B31803" w:rsidRDefault="00B31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9AD3D2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B02F91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1DAEB5" w14:textId="7B9423A6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F1C29">
            <w:t>Sichet-Unguras Darius-Emanuel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1356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3837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26107463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2054" w14:textId="77777777" w:rsidR="00B31803" w:rsidRDefault="00B31803">
      <w:pPr>
        <w:spacing w:line="240" w:lineRule="auto"/>
      </w:pPr>
      <w:r>
        <w:separator/>
      </w:r>
    </w:p>
  </w:footnote>
  <w:footnote w:type="continuationSeparator" w:id="0">
    <w:p w14:paraId="50A58C3B" w14:textId="77777777" w:rsidR="00B31803" w:rsidRDefault="00B31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60F5" w14:textId="77777777" w:rsidR="008C4393" w:rsidRDefault="008C4393">
    <w:pPr>
      <w:rPr>
        <w:sz w:val="24"/>
      </w:rPr>
    </w:pPr>
  </w:p>
  <w:p w14:paraId="12CD85AD" w14:textId="77777777" w:rsidR="008C4393" w:rsidRDefault="008C4393">
    <w:pPr>
      <w:pBdr>
        <w:top w:val="single" w:sz="6" w:space="1" w:color="auto"/>
      </w:pBdr>
      <w:rPr>
        <w:sz w:val="24"/>
      </w:rPr>
    </w:pPr>
  </w:p>
  <w:p w14:paraId="718DFC2F" w14:textId="12974591" w:rsidR="008C4393" w:rsidRDefault="00713560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Sichet-Unguras Darius-Emanuel</w:t>
    </w:r>
  </w:p>
  <w:p w14:paraId="6F109C12" w14:textId="45292903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13560">
        <w:rPr>
          <w:rFonts w:ascii="Arial" w:hAnsi="Arial"/>
          <w:b/>
          <w:sz w:val="36"/>
        </w:rPr>
        <w:t>30431</w:t>
      </w:r>
    </w:fldSimple>
  </w:p>
  <w:p w14:paraId="6B404843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C211792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18B8CA27" w14:textId="77777777">
      <w:tc>
        <w:tcPr>
          <w:tcW w:w="6379" w:type="dxa"/>
        </w:tcPr>
        <w:p w14:paraId="4C69991D" w14:textId="7E0B0363" w:rsidR="008C4393" w:rsidRDefault="00713560">
          <w:r>
            <w:t>Restaurant Manager</w:t>
          </w:r>
        </w:p>
      </w:tc>
      <w:tc>
        <w:tcPr>
          <w:tcW w:w="3179" w:type="dxa"/>
        </w:tcPr>
        <w:p w14:paraId="0A23C13C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93CB7D1" w14:textId="77777777">
      <w:tc>
        <w:tcPr>
          <w:tcW w:w="6379" w:type="dxa"/>
        </w:tcPr>
        <w:p w14:paraId="04300C38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2516FD9" w14:textId="5E50FB6D" w:rsidR="008C4393" w:rsidRDefault="00570E86">
          <w:r>
            <w:t xml:space="preserve">  Date:  &lt;</w:t>
          </w:r>
          <w:r w:rsidR="007F1C29">
            <w:t>22</w:t>
          </w:r>
          <w:r>
            <w:t>/</w:t>
          </w:r>
          <w:r w:rsidR="007F1C29">
            <w:t>03</w:t>
          </w:r>
          <w:r>
            <w:t>/</w:t>
          </w:r>
          <w:r w:rsidR="007F1C29">
            <w:t>22</w:t>
          </w:r>
          <w:r>
            <w:t>&gt;</w:t>
          </w:r>
        </w:p>
      </w:tc>
    </w:tr>
    <w:tr w:rsidR="008C4393" w14:paraId="6389F3F4" w14:textId="77777777">
      <w:tc>
        <w:tcPr>
          <w:tcW w:w="9558" w:type="dxa"/>
          <w:gridSpan w:val="2"/>
        </w:tcPr>
        <w:p w14:paraId="39649A8D" w14:textId="77777777" w:rsidR="008C4393" w:rsidRDefault="00570E86">
          <w:r>
            <w:t>&lt;document identifier&gt;</w:t>
          </w:r>
        </w:p>
      </w:tc>
    </w:tr>
  </w:tbl>
  <w:p w14:paraId="3E60C496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021798">
    <w:abstractNumId w:val="0"/>
  </w:num>
  <w:num w:numId="2" w16cid:durableId="174668816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81563">
    <w:abstractNumId w:val="10"/>
  </w:num>
  <w:num w:numId="4" w16cid:durableId="1883977650">
    <w:abstractNumId w:val="20"/>
  </w:num>
  <w:num w:numId="5" w16cid:durableId="1026297325">
    <w:abstractNumId w:val="15"/>
  </w:num>
  <w:num w:numId="6" w16cid:durableId="1911891058">
    <w:abstractNumId w:val="14"/>
  </w:num>
  <w:num w:numId="7" w16cid:durableId="10735388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030720200">
    <w:abstractNumId w:val="2"/>
  </w:num>
  <w:num w:numId="9" w16cid:durableId="1052147376">
    <w:abstractNumId w:val="19"/>
  </w:num>
  <w:num w:numId="10" w16cid:durableId="657853601">
    <w:abstractNumId w:val="3"/>
  </w:num>
  <w:num w:numId="11" w16cid:durableId="1303581966">
    <w:abstractNumId w:val="11"/>
  </w:num>
  <w:num w:numId="12" w16cid:durableId="2121532099">
    <w:abstractNumId w:val="9"/>
  </w:num>
  <w:num w:numId="13" w16cid:durableId="1496800824">
    <w:abstractNumId w:val="18"/>
  </w:num>
  <w:num w:numId="14" w16cid:durableId="1531187737">
    <w:abstractNumId w:val="8"/>
  </w:num>
  <w:num w:numId="15" w16cid:durableId="170947333">
    <w:abstractNumId w:val="4"/>
  </w:num>
  <w:num w:numId="16" w16cid:durableId="1008021369">
    <w:abstractNumId w:val="17"/>
  </w:num>
  <w:num w:numId="17" w16cid:durableId="563495642">
    <w:abstractNumId w:val="13"/>
  </w:num>
  <w:num w:numId="18" w16cid:durableId="778835383">
    <w:abstractNumId w:val="5"/>
  </w:num>
  <w:num w:numId="19" w16cid:durableId="1225725220">
    <w:abstractNumId w:val="12"/>
  </w:num>
  <w:num w:numId="20" w16cid:durableId="2089842643">
    <w:abstractNumId w:val="6"/>
  </w:num>
  <w:num w:numId="21" w16cid:durableId="342049748">
    <w:abstractNumId w:val="16"/>
  </w:num>
  <w:num w:numId="22" w16cid:durableId="2037121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41D6F"/>
    <w:rsid w:val="002D02EB"/>
    <w:rsid w:val="0056530F"/>
    <w:rsid w:val="00570E86"/>
    <w:rsid w:val="00664E4B"/>
    <w:rsid w:val="006A45BD"/>
    <w:rsid w:val="006C543D"/>
    <w:rsid w:val="00713560"/>
    <w:rsid w:val="007F1C29"/>
    <w:rsid w:val="008C4393"/>
    <w:rsid w:val="0090593F"/>
    <w:rsid w:val="00B31803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5BE05AB"/>
  <w15:docId w15:val="{D4618E28-E380-4A01-A5A3-73CEC4C4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13560"/>
    <w:pPr>
      <w:widowControl/>
      <w:spacing w:before="100" w:beforeAutospacing="1" w:after="100" w:afterAutospacing="1" w:line="240" w:lineRule="auto"/>
    </w:pPr>
    <w:rPr>
      <w:sz w:val="24"/>
      <w:szCs w:val="24"/>
      <w:lang w:val="ro-RO" w:eastAsia="ro-RO"/>
    </w:rPr>
  </w:style>
  <w:style w:type="character" w:customStyle="1" w:styleId="normaltextrun">
    <w:name w:val="normaltextrun"/>
    <w:basedOn w:val="Fontdeparagrafimplicit"/>
    <w:rsid w:val="00713560"/>
  </w:style>
  <w:style w:type="character" w:customStyle="1" w:styleId="eop">
    <w:name w:val="eop"/>
    <w:basedOn w:val="Fontdeparagrafimplicit"/>
    <w:rsid w:val="0071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B14F-631E-4F79-B378-6D002A4C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42</TotalTime>
  <Pages>7</Pages>
  <Words>229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Sichet Darius</cp:lastModifiedBy>
  <cp:revision>5</cp:revision>
  <dcterms:created xsi:type="dcterms:W3CDTF">2010-02-24T09:14:00Z</dcterms:created>
  <dcterms:modified xsi:type="dcterms:W3CDTF">2023-03-22T07:16:00Z</dcterms:modified>
</cp:coreProperties>
</file>