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E42E" w14:textId="5B335285" w:rsidR="0085257A" w:rsidRPr="00B90E27" w:rsidRDefault="00A61AF1">
      <w:pPr>
        <w:pStyle w:val="Titlu"/>
        <w:jc w:val="right"/>
        <w:rPr>
          <w:rFonts w:ascii="Times New Roman" w:hAnsi="Times New Roman"/>
        </w:rPr>
      </w:pPr>
      <w:r>
        <w:fldChar w:fldCharType="begin"/>
      </w:r>
      <w:r>
        <w:instrText xml:space="preserve"> SUBJECT  \* MERGEFORMAT </w:instrText>
      </w:r>
      <w:r>
        <w:fldChar w:fldCharType="separate"/>
      </w:r>
      <w:r w:rsidR="00EE4C0A">
        <w:rPr>
          <w:rFonts w:ascii="Times New Roman" w:hAnsi="Times New Roman"/>
        </w:rPr>
        <w:t>Restaurant Manager</w:t>
      </w:r>
      <w:r>
        <w:fldChar w:fldCharType="end"/>
      </w:r>
    </w:p>
    <w:p w14:paraId="40D18836" w14:textId="77777777" w:rsidR="0085257A" w:rsidRPr="00B90E27" w:rsidRDefault="00000000">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41634EBE" w14:textId="77777777" w:rsidR="0085257A" w:rsidRPr="00B90E27" w:rsidRDefault="0085257A">
      <w:pPr>
        <w:pStyle w:val="Titlu"/>
        <w:jc w:val="right"/>
        <w:rPr>
          <w:rFonts w:ascii="Times New Roman" w:hAnsi="Times New Roman"/>
        </w:rPr>
      </w:pPr>
    </w:p>
    <w:p w14:paraId="19D0A1AC" w14:textId="77777777"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14:paraId="73D7045F" w14:textId="77777777" w:rsidR="0085257A" w:rsidRPr="00B90E27" w:rsidRDefault="0085257A">
      <w:pPr>
        <w:pStyle w:val="Titlu"/>
        <w:rPr>
          <w:rFonts w:ascii="Times New Roman" w:hAnsi="Times New Roman"/>
          <w:sz w:val="28"/>
        </w:rPr>
      </w:pPr>
    </w:p>
    <w:p w14:paraId="1ACF95E4" w14:textId="77777777" w:rsidR="0085257A" w:rsidRPr="00B90E27" w:rsidRDefault="0085257A"/>
    <w:p w14:paraId="28B61C87"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6D713291"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57D230B" w14:textId="77777777">
        <w:tc>
          <w:tcPr>
            <w:tcW w:w="2304" w:type="dxa"/>
          </w:tcPr>
          <w:p w14:paraId="2AADE87A" w14:textId="77777777" w:rsidR="0085257A" w:rsidRPr="00B90E27" w:rsidRDefault="0085257A">
            <w:pPr>
              <w:pStyle w:val="Tabletext"/>
              <w:jc w:val="center"/>
              <w:rPr>
                <w:b/>
              </w:rPr>
            </w:pPr>
            <w:r w:rsidRPr="00B90E27">
              <w:rPr>
                <w:b/>
              </w:rPr>
              <w:t>Date</w:t>
            </w:r>
          </w:p>
        </w:tc>
        <w:tc>
          <w:tcPr>
            <w:tcW w:w="1152" w:type="dxa"/>
          </w:tcPr>
          <w:p w14:paraId="6CBC5746" w14:textId="77777777" w:rsidR="0085257A" w:rsidRPr="00B90E27" w:rsidRDefault="0085257A">
            <w:pPr>
              <w:pStyle w:val="Tabletext"/>
              <w:jc w:val="center"/>
              <w:rPr>
                <w:b/>
              </w:rPr>
            </w:pPr>
            <w:r w:rsidRPr="00B90E27">
              <w:rPr>
                <w:b/>
              </w:rPr>
              <w:t>Version</w:t>
            </w:r>
          </w:p>
        </w:tc>
        <w:tc>
          <w:tcPr>
            <w:tcW w:w="3744" w:type="dxa"/>
          </w:tcPr>
          <w:p w14:paraId="106D1929" w14:textId="77777777" w:rsidR="0085257A" w:rsidRPr="00B90E27" w:rsidRDefault="0085257A">
            <w:pPr>
              <w:pStyle w:val="Tabletext"/>
              <w:jc w:val="center"/>
              <w:rPr>
                <w:b/>
              </w:rPr>
            </w:pPr>
            <w:r w:rsidRPr="00B90E27">
              <w:rPr>
                <w:b/>
              </w:rPr>
              <w:t>Description</w:t>
            </w:r>
          </w:p>
        </w:tc>
        <w:tc>
          <w:tcPr>
            <w:tcW w:w="2304" w:type="dxa"/>
          </w:tcPr>
          <w:p w14:paraId="446AEFC5" w14:textId="77777777" w:rsidR="0085257A" w:rsidRPr="00B90E27" w:rsidRDefault="0085257A">
            <w:pPr>
              <w:pStyle w:val="Tabletext"/>
              <w:jc w:val="center"/>
              <w:rPr>
                <w:b/>
              </w:rPr>
            </w:pPr>
            <w:r w:rsidRPr="00B90E27">
              <w:rPr>
                <w:b/>
              </w:rPr>
              <w:t>Author</w:t>
            </w:r>
          </w:p>
        </w:tc>
      </w:tr>
      <w:tr w:rsidR="0085257A" w:rsidRPr="00B90E27" w14:paraId="24146B78" w14:textId="77777777">
        <w:tc>
          <w:tcPr>
            <w:tcW w:w="2304" w:type="dxa"/>
          </w:tcPr>
          <w:p w14:paraId="3CB64BF7" w14:textId="1BB7A53D" w:rsidR="0085257A" w:rsidRPr="00B90E27" w:rsidRDefault="0085257A">
            <w:pPr>
              <w:pStyle w:val="Tabletext"/>
            </w:pPr>
            <w:r w:rsidRPr="00B90E27">
              <w:t>&lt;</w:t>
            </w:r>
            <w:r w:rsidR="00EE4C0A">
              <w:t>22</w:t>
            </w:r>
            <w:r w:rsidRPr="00B90E27">
              <w:t>/</w:t>
            </w:r>
            <w:r w:rsidR="00EE4C0A">
              <w:t>03</w:t>
            </w:r>
            <w:r w:rsidRPr="00B90E27">
              <w:t>/</w:t>
            </w:r>
            <w:r w:rsidR="00EE4C0A">
              <w:t>23</w:t>
            </w:r>
            <w:r w:rsidRPr="00B90E27">
              <w:t>&gt;</w:t>
            </w:r>
          </w:p>
        </w:tc>
        <w:tc>
          <w:tcPr>
            <w:tcW w:w="1152" w:type="dxa"/>
          </w:tcPr>
          <w:p w14:paraId="388D1CF2" w14:textId="108267A3" w:rsidR="0085257A" w:rsidRPr="00B90E27" w:rsidRDefault="0085257A">
            <w:pPr>
              <w:pStyle w:val="Tabletext"/>
            </w:pPr>
            <w:r w:rsidRPr="00B90E27">
              <w:t>&lt;</w:t>
            </w:r>
            <w:r w:rsidR="00EE4C0A">
              <w:t>1</w:t>
            </w:r>
            <w:r w:rsidRPr="00B90E27">
              <w:t>.</w:t>
            </w:r>
            <w:r w:rsidR="00EE4C0A">
              <w:t>0</w:t>
            </w:r>
            <w:r w:rsidRPr="00B90E27">
              <w:t>&gt;</w:t>
            </w:r>
          </w:p>
        </w:tc>
        <w:tc>
          <w:tcPr>
            <w:tcW w:w="3744" w:type="dxa"/>
          </w:tcPr>
          <w:p w14:paraId="189C3E11" w14:textId="77777777" w:rsidR="0085257A" w:rsidRPr="00B90E27" w:rsidRDefault="0085257A">
            <w:pPr>
              <w:pStyle w:val="Tabletext"/>
            </w:pPr>
            <w:r w:rsidRPr="00B90E27">
              <w:t>&lt;details&gt;</w:t>
            </w:r>
          </w:p>
        </w:tc>
        <w:tc>
          <w:tcPr>
            <w:tcW w:w="2304" w:type="dxa"/>
          </w:tcPr>
          <w:p w14:paraId="39929818" w14:textId="77777777" w:rsidR="00EE4C0A" w:rsidRPr="00EE4C0A" w:rsidRDefault="00EE4C0A" w:rsidP="00EE4C0A">
            <w:pPr>
              <w:pBdr>
                <w:bottom w:val="single" w:sz="6" w:space="1" w:color="auto"/>
              </w:pBdr>
              <w:jc w:val="right"/>
              <w:rPr>
                <w:sz w:val="22"/>
                <w:szCs w:val="22"/>
              </w:rPr>
            </w:pPr>
            <w:r w:rsidRPr="00EE4C0A">
              <w:rPr>
                <w:sz w:val="22"/>
                <w:szCs w:val="22"/>
              </w:rPr>
              <w:fldChar w:fldCharType="begin"/>
            </w:r>
            <w:r w:rsidRPr="00EE4C0A">
              <w:rPr>
                <w:sz w:val="22"/>
                <w:szCs w:val="22"/>
              </w:rPr>
              <w:instrText xml:space="preserve"> DOCPROPERTY "Company"  \* MERGEFORMAT </w:instrText>
            </w:r>
            <w:r w:rsidRPr="00EE4C0A">
              <w:rPr>
                <w:sz w:val="22"/>
                <w:szCs w:val="22"/>
              </w:rPr>
              <w:fldChar w:fldCharType="separate"/>
            </w:r>
            <w:r w:rsidRPr="00EE4C0A">
              <w:rPr>
                <w:sz w:val="22"/>
                <w:szCs w:val="22"/>
              </w:rPr>
              <w:t>Sichet-</w:t>
            </w:r>
            <w:proofErr w:type="spellStart"/>
            <w:r w:rsidRPr="00EE4C0A">
              <w:rPr>
                <w:sz w:val="22"/>
                <w:szCs w:val="22"/>
              </w:rPr>
              <w:t>Unguras</w:t>
            </w:r>
            <w:proofErr w:type="spellEnd"/>
            <w:r w:rsidRPr="00EE4C0A">
              <w:rPr>
                <w:sz w:val="22"/>
                <w:szCs w:val="22"/>
              </w:rPr>
              <w:t xml:space="preserve"> Darius-Emanuel</w:t>
            </w:r>
            <w:r w:rsidRPr="00EE4C0A">
              <w:rPr>
                <w:sz w:val="22"/>
                <w:szCs w:val="22"/>
              </w:rPr>
              <w:fldChar w:fldCharType="end"/>
            </w:r>
          </w:p>
          <w:p w14:paraId="3D05D6F6" w14:textId="6CC76C4C" w:rsidR="0085257A" w:rsidRPr="00B90E27" w:rsidRDefault="0085257A">
            <w:pPr>
              <w:pStyle w:val="Tabletext"/>
            </w:pPr>
          </w:p>
        </w:tc>
      </w:tr>
      <w:tr w:rsidR="0085257A" w:rsidRPr="00B90E27" w14:paraId="25776950" w14:textId="77777777">
        <w:tc>
          <w:tcPr>
            <w:tcW w:w="2304" w:type="dxa"/>
          </w:tcPr>
          <w:p w14:paraId="3E6B94BD" w14:textId="77777777" w:rsidR="0085257A" w:rsidRPr="00B90E27" w:rsidRDefault="0085257A">
            <w:pPr>
              <w:pStyle w:val="Tabletext"/>
            </w:pPr>
          </w:p>
        </w:tc>
        <w:tc>
          <w:tcPr>
            <w:tcW w:w="1152" w:type="dxa"/>
          </w:tcPr>
          <w:p w14:paraId="4035EEB4" w14:textId="77777777" w:rsidR="0085257A" w:rsidRPr="00B90E27" w:rsidRDefault="0085257A">
            <w:pPr>
              <w:pStyle w:val="Tabletext"/>
            </w:pPr>
          </w:p>
        </w:tc>
        <w:tc>
          <w:tcPr>
            <w:tcW w:w="3744" w:type="dxa"/>
          </w:tcPr>
          <w:p w14:paraId="70133346" w14:textId="77777777" w:rsidR="0085257A" w:rsidRPr="00B90E27" w:rsidRDefault="0085257A">
            <w:pPr>
              <w:pStyle w:val="Tabletext"/>
            </w:pPr>
          </w:p>
        </w:tc>
        <w:tc>
          <w:tcPr>
            <w:tcW w:w="2304" w:type="dxa"/>
          </w:tcPr>
          <w:p w14:paraId="2BA2F400" w14:textId="77777777" w:rsidR="0085257A" w:rsidRPr="00B90E27" w:rsidRDefault="0085257A">
            <w:pPr>
              <w:pStyle w:val="Tabletext"/>
            </w:pPr>
          </w:p>
        </w:tc>
      </w:tr>
      <w:tr w:rsidR="0085257A" w:rsidRPr="00B90E27" w14:paraId="5D5A2692" w14:textId="77777777">
        <w:tc>
          <w:tcPr>
            <w:tcW w:w="2304" w:type="dxa"/>
          </w:tcPr>
          <w:p w14:paraId="710FD636" w14:textId="77777777" w:rsidR="0085257A" w:rsidRPr="00B90E27" w:rsidRDefault="0085257A">
            <w:pPr>
              <w:pStyle w:val="Tabletext"/>
            </w:pPr>
          </w:p>
        </w:tc>
        <w:tc>
          <w:tcPr>
            <w:tcW w:w="1152" w:type="dxa"/>
          </w:tcPr>
          <w:p w14:paraId="0799BFA5" w14:textId="77777777" w:rsidR="0085257A" w:rsidRPr="00B90E27" w:rsidRDefault="0085257A">
            <w:pPr>
              <w:pStyle w:val="Tabletext"/>
            </w:pPr>
          </w:p>
        </w:tc>
        <w:tc>
          <w:tcPr>
            <w:tcW w:w="3744" w:type="dxa"/>
          </w:tcPr>
          <w:p w14:paraId="3059D151" w14:textId="77777777" w:rsidR="0085257A" w:rsidRPr="00B90E27" w:rsidRDefault="0085257A">
            <w:pPr>
              <w:pStyle w:val="Tabletext"/>
            </w:pPr>
          </w:p>
        </w:tc>
        <w:tc>
          <w:tcPr>
            <w:tcW w:w="2304" w:type="dxa"/>
          </w:tcPr>
          <w:p w14:paraId="00BFE8FF" w14:textId="77777777" w:rsidR="0085257A" w:rsidRPr="00B90E27" w:rsidRDefault="0085257A">
            <w:pPr>
              <w:pStyle w:val="Tabletext"/>
            </w:pPr>
          </w:p>
        </w:tc>
      </w:tr>
      <w:tr w:rsidR="0085257A" w:rsidRPr="00B90E27" w14:paraId="5E775548" w14:textId="77777777">
        <w:tc>
          <w:tcPr>
            <w:tcW w:w="2304" w:type="dxa"/>
          </w:tcPr>
          <w:p w14:paraId="6686A81F" w14:textId="77777777" w:rsidR="0085257A" w:rsidRPr="00B90E27" w:rsidRDefault="0085257A">
            <w:pPr>
              <w:pStyle w:val="Tabletext"/>
            </w:pPr>
          </w:p>
        </w:tc>
        <w:tc>
          <w:tcPr>
            <w:tcW w:w="1152" w:type="dxa"/>
          </w:tcPr>
          <w:p w14:paraId="56ECA6F2" w14:textId="77777777" w:rsidR="0085257A" w:rsidRPr="00B90E27" w:rsidRDefault="0085257A">
            <w:pPr>
              <w:pStyle w:val="Tabletext"/>
            </w:pPr>
          </w:p>
        </w:tc>
        <w:tc>
          <w:tcPr>
            <w:tcW w:w="3744" w:type="dxa"/>
          </w:tcPr>
          <w:p w14:paraId="4FCD6B27" w14:textId="77777777" w:rsidR="0085257A" w:rsidRPr="00B90E27" w:rsidRDefault="0085257A">
            <w:pPr>
              <w:pStyle w:val="Tabletext"/>
            </w:pPr>
          </w:p>
        </w:tc>
        <w:tc>
          <w:tcPr>
            <w:tcW w:w="2304" w:type="dxa"/>
          </w:tcPr>
          <w:p w14:paraId="16949DD3" w14:textId="77777777" w:rsidR="0085257A" w:rsidRPr="00B90E27" w:rsidRDefault="0085257A">
            <w:pPr>
              <w:pStyle w:val="Tabletext"/>
            </w:pPr>
          </w:p>
        </w:tc>
      </w:tr>
    </w:tbl>
    <w:p w14:paraId="230F9CC0" w14:textId="77777777" w:rsidR="0085257A" w:rsidRPr="00B90E27" w:rsidRDefault="0085257A"/>
    <w:p w14:paraId="28FD3350"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14A65B6F" w14:textId="77777777" w:rsidR="006C5FBF"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D0E5CDB" w14:textId="77777777" w:rsidR="006C5FBF" w:rsidRDefault="006C5FBF">
      <w:pPr>
        <w:pStyle w:val="Cuprins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3B0D2BDB" w14:textId="77777777" w:rsidR="006C5FBF" w:rsidRDefault="006C5FBF">
      <w:pPr>
        <w:pStyle w:val="Cuprins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0358326D" w14:textId="77777777" w:rsidR="006C5FBF" w:rsidRDefault="006C5FBF">
      <w:pPr>
        <w:pStyle w:val="Cuprins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993261C" w14:textId="77777777" w:rsidR="006C5FBF" w:rsidRDefault="006C5FBF">
      <w:pPr>
        <w:pStyle w:val="Cuprins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D29E7F2" w14:textId="77777777" w:rsidR="006C5FBF" w:rsidRDefault="006C5FBF">
      <w:pPr>
        <w:pStyle w:val="Cuprins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5BB41EB5" w14:textId="77777777" w:rsidR="006C5FBF" w:rsidRDefault="006C5FBF">
      <w:pPr>
        <w:pStyle w:val="Cuprins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280ADFE5" w14:textId="77777777" w:rsidR="006C5FBF" w:rsidRDefault="006C5FBF">
      <w:pPr>
        <w:pStyle w:val="Cuprins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43C1B60" w14:textId="77777777" w:rsidR="006C5FBF" w:rsidRDefault="006C5FBF">
      <w:pPr>
        <w:pStyle w:val="Cuprins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50F2FAC8" w14:textId="77777777" w:rsidR="006C5FBF" w:rsidRDefault="006C5FBF">
      <w:pPr>
        <w:pStyle w:val="Cuprins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148B9A62" w14:textId="77777777" w:rsidR="006C5FBF" w:rsidRDefault="006C5FBF">
      <w:pPr>
        <w:pStyle w:val="Cuprins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4AAE5F44" w14:textId="77777777" w:rsidR="006C5FBF" w:rsidRDefault="006C5FBF">
      <w:pPr>
        <w:pStyle w:val="Cuprins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E89A05A" w14:textId="77777777" w:rsidR="006C5FBF" w:rsidRDefault="006C5FBF">
      <w:pPr>
        <w:pStyle w:val="Cuprins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20D95EB6" w14:textId="77777777" w:rsidR="006C5FBF" w:rsidRDefault="006C5FBF">
      <w:pPr>
        <w:pStyle w:val="Cuprins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4E132091"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4ED53A35" w14:textId="77777777" w:rsidR="0085257A" w:rsidRPr="00B90E27"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263AC35" w14:textId="0ED26B31" w:rsidR="0085257A" w:rsidRPr="00C55B0E" w:rsidRDefault="0085257A" w:rsidP="00C55B0E">
      <w:pPr>
        <w:pStyle w:val="InfoBlue"/>
      </w:pPr>
      <w:r w:rsidRPr="00C55B0E">
        <w:t xml:space="preserve">The introduction of the </w:t>
      </w:r>
      <w:r w:rsidRPr="00C55B0E">
        <w:rPr>
          <w:b/>
          <w:bCs/>
        </w:rPr>
        <w:t xml:space="preserve">Vision </w:t>
      </w:r>
      <w:r w:rsidRPr="00C55B0E">
        <w:t xml:space="preserve">document provides an overview of the entire document. It includes the purpose, scope, definitions, acronyms, abbreviations, references, and overview of this </w:t>
      </w:r>
      <w:r w:rsidRPr="00C55B0E">
        <w:rPr>
          <w:b/>
          <w:bCs/>
        </w:rPr>
        <w:t xml:space="preserve">Vision </w:t>
      </w:r>
      <w:r w:rsidRPr="00C55B0E">
        <w:t>document.</w:t>
      </w:r>
    </w:p>
    <w:p w14:paraId="64D23196" w14:textId="77777777" w:rsidR="0085257A" w:rsidRPr="00B90E27" w:rsidRDefault="0085257A">
      <w:pPr>
        <w:pStyle w:val="Titlu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069736E1" w14:textId="17765CA1" w:rsidR="00ED038B" w:rsidRPr="00ED038B" w:rsidRDefault="00ED038B" w:rsidP="00ED038B">
      <w:pPr>
        <w:pStyle w:val="Corptext"/>
      </w:pPr>
      <w:r>
        <w:t xml:space="preserve">The purpose of this document is to present the vision regarding the project ‘Restaurant Management’ which will help restaurants to make their work in an efficient, as well as more technologically friendly way. </w:t>
      </w:r>
    </w:p>
    <w:p w14:paraId="1F626019" w14:textId="0E4D90B7" w:rsidR="0085257A" w:rsidRDefault="0085257A">
      <w:pPr>
        <w:pStyle w:val="Titlu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183F55D7" w14:textId="77777777" w:rsidR="00F46CBE" w:rsidRPr="00ED038B" w:rsidRDefault="00F46CBE" w:rsidP="00F46CBE">
      <w:pPr>
        <w:pStyle w:val="Corptext"/>
      </w:pPr>
      <w:r>
        <w:t xml:space="preserve">The purpose of this document is to present the vision regarding the project ‘Restaurant Management’ which will help restaurants to make their work in an efficient, as well as more technologically friendly way. </w:t>
      </w:r>
    </w:p>
    <w:p w14:paraId="50B576C6" w14:textId="77777777" w:rsidR="00F46CBE" w:rsidRPr="00F46CBE" w:rsidRDefault="00F46CBE" w:rsidP="00F46CBE"/>
    <w:p w14:paraId="4B4F4E21" w14:textId="77777777" w:rsidR="0085257A" w:rsidRPr="00B90E27" w:rsidRDefault="0085257A">
      <w:pPr>
        <w:pStyle w:val="Titlu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7D69384A" w14:textId="640EEB24" w:rsidR="00C55B0E" w:rsidRPr="00C55B0E" w:rsidRDefault="00C55B0E" w:rsidP="00C55B0E">
      <w:pPr>
        <w:pStyle w:val="Corptext"/>
      </w:pPr>
      <w:r>
        <w:t>The app will contain a manager, who can create CRUD operations on employees, waiters who can create orders and the kitchen workers, who make the orders and send notifications about the orders in progress.</w:t>
      </w:r>
    </w:p>
    <w:p w14:paraId="77ECADAA" w14:textId="77777777" w:rsidR="0085257A" w:rsidRPr="00B90E27" w:rsidRDefault="0085257A">
      <w:pPr>
        <w:pStyle w:val="Titlu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244A06E" w14:textId="77777777" w:rsidR="0085257A" w:rsidRPr="00B90E27" w:rsidRDefault="0085257A">
      <w:pPr>
        <w:pStyle w:val="Titlu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169D6AAC" w14:textId="4DC92458" w:rsidR="00C55B0E" w:rsidRPr="00ED038B" w:rsidRDefault="00C55B0E" w:rsidP="00C55B0E">
      <w:pPr>
        <w:pStyle w:val="Corptext"/>
      </w:pPr>
      <w:bookmarkStart w:id="20" w:name="_Toc316556906"/>
      <w:r>
        <w:t xml:space="preserve">Here is presented the </w:t>
      </w:r>
      <w:r>
        <w:t xml:space="preserve">vision regarding the project ‘Restaurant Management’ which will help restaurants to make their work in an efficient, as well as more technologically friendly way. </w:t>
      </w:r>
    </w:p>
    <w:p w14:paraId="407336A8" w14:textId="77777777" w:rsidR="0085257A" w:rsidRPr="00B90E27" w:rsidRDefault="0085257A">
      <w:pPr>
        <w:pStyle w:val="Titlu1"/>
        <w:rPr>
          <w:rFonts w:ascii="Times New Roman" w:hAnsi="Times New Roman"/>
        </w:rPr>
      </w:pPr>
      <w:r w:rsidRPr="00B90E27">
        <w:rPr>
          <w:rFonts w:ascii="Times New Roman" w:hAnsi="Times New Roman"/>
        </w:rPr>
        <w:t>Positioning</w:t>
      </w:r>
      <w:bookmarkEnd w:id="3"/>
      <w:bookmarkEnd w:id="4"/>
      <w:bookmarkEnd w:id="20"/>
    </w:p>
    <w:p w14:paraId="1F049390" w14:textId="77777777" w:rsidR="0085257A" w:rsidRPr="00B90E27" w:rsidRDefault="0085257A">
      <w:pPr>
        <w:pStyle w:val="Titlu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0D9DCE90" w14:textId="506D124F" w:rsidR="0085257A" w:rsidRPr="00B90E27" w:rsidRDefault="0085257A" w:rsidP="00C55B0E">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9B24B9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A0A1638" w14:textId="77777777"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0034D1D" w14:textId="5DC2B295" w:rsidR="0085257A" w:rsidRDefault="00C55B0E" w:rsidP="00C55B0E">
            <w:pPr>
              <w:pStyle w:val="InfoBlue"/>
            </w:pPr>
            <w:r>
              <w:t>Managing restaurants</w:t>
            </w:r>
          </w:p>
        </w:tc>
      </w:tr>
      <w:tr w:rsidR="0085257A" w:rsidRPr="00B90E27" w14:paraId="3120358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80ADC03" w14:textId="77777777"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14:paraId="33A7381B" w14:textId="4B3A535B" w:rsidR="0085257A" w:rsidRDefault="00C55B0E" w:rsidP="00C55B0E">
            <w:pPr>
              <w:pStyle w:val="InfoBlue"/>
            </w:pPr>
            <w:r>
              <w:t>Managers, waiters and kitchen workers</w:t>
            </w:r>
          </w:p>
        </w:tc>
      </w:tr>
      <w:tr w:rsidR="0085257A" w:rsidRPr="00B90E27" w14:paraId="2F9849F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B368F2" w14:textId="77777777"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6CCDD604" w14:textId="6D222AFF" w:rsidR="0085257A" w:rsidRDefault="00C55B0E" w:rsidP="00C55B0E">
            <w:pPr>
              <w:pStyle w:val="InfoBlue"/>
            </w:pPr>
            <w:r>
              <w:t>Loss of time and communication during orders, which lead to unpleasant experience for clients</w:t>
            </w:r>
          </w:p>
        </w:tc>
      </w:tr>
      <w:tr w:rsidR="0085257A" w:rsidRPr="00B90E27" w14:paraId="0C8CDCC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0599160" w14:textId="77777777"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072AB5CB" w14:textId="22F4FB7F" w:rsidR="0085257A" w:rsidRDefault="00C55B0E" w:rsidP="00C55B0E">
            <w:pPr>
              <w:pStyle w:val="InfoBlue"/>
            </w:pPr>
            <w:r>
              <w:t>The adoption of a restaurant management system that can keep track of all work and make the tasks clear for everybody</w:t>
            </w:r>
          </w:p>
        </w:tc>
      </w:tr>
    </w:tbl>
    <w:p w14:paraId="12FE90B5" w14:textId="77777777" w:rsidR="0085257A" w:rsidRPr="00B90E27" w:rsidRDefault="0085257A">
      <w:pPr>
        <w:pStyle w:val="Titlu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4B0232D8" w14:textId="228E8410" w:rsidR="0085257A" w:rsidRPr="00B90E27" w:rsidRDefault="0085257A" w:rsidP="00C55B0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7365993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E65592B" w14:textId="77777777" w:rsidR="0085257A" w:rsidRPr="00B90E27" w:rsidRDefault="0085257A">
            <w:pPr>
              <w:pStyle w:val="Corp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011A9227" w14:textId="3C4196E6" w:rsidR="0085257A" w:rsidRDefault="00C55B0E" w:rsidP="00C55B0E">
            <w:pPr>
              <w:pStyle w:val="InfoBlue"/>
            </w:pPr>
            <w:r>
              <w:t>Restaurants</w:t>
            </w:r>
          </w:p>
        </w:tc>
      </w:tr>
      <w:tr w:rsidR="0085257A" w:rsidRPr="00B90E27" w14:paraId="271AC5A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B4A669" w14:textId="77777777"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14:paraId="7C60C2B6" w14:textId="0D5C24C4" w:rsidR="0085257A" w:rsidRDefault="00C55B0E" w:rsidP="00C55B0E">
            <w:pPr>
              <w:pStyle w:val="InfoBlue"/>
            </w:pPr>
            <w:r>
              <w:t>Have their employees perform the orders manually</w:t>
            </w:r>
          </w:p>
        </w:tc>
      </w:tr>
      <w:tr w:rsidR="0085257A" w:rsidRPr="00B90E27" w14:paraId="22401F6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91CF26E" w14:textId="75919828" w:rsidR="0085257A" w:rsidRPr="00B90E27" w:rsidRDefault="0085257A">
            <w:pPr>
              <w:pStyle w:val="Corptext"/>
              <w:keepNext/>
              <w:ind w:left="72"/>
            </w:pPr>
            <w:r w:rsidRPr="00B90E27">
              <w:t xml:space="preserve">The </w:t>
            </w:r>
            <w:r w:rsidR="00C55B0E">
              <w:t>Restaurant Manager</w:t>
            </w:r>
          </w:p>
        </w:tc>
        <w:tc>
          <w:tcPr>
            <w:tcW w:w="5400" w:type="dxa"/>
            <w:tcBorders>
              <w:top w:val="single" w:sz="6" w:space="0" w:color="auto"/>
              <w:bottom w:val="single" w:sz="6" w:space="0" w:color="auto"/>
              <w:right w:val="single" w:sz="12" w:space="0" w:color="auto"/>
            </w:tcBorders>
          </w:tcPr>
          <w:p w14:paraId="768D353B" w14:textId="5684458E" w:rsidR="0085257A" w:rsidRDefault="0085257A" w:rsidP="00C55B0E">
            <w:pPr>
              <w:pStyle w:val="InfoBlue"/>
            </w:pPr>
            <w:r>
              <w:t xml:space="preserve"> is a </w:t>
            </w:r>
            <w:r w:rsidR="00C55B0E">
              <w:t>business management tool</w:t>
            </w:r>
          </w:p>
        </w:tc>
      </w:tr>
      <w:tr w:rsidR="0085257A" w:rsidRPr="00B90E27" w14:paraId="1E20AAE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00AB53" w14:textId="77777777"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14:paraId="61B955E2" w14:textId="42A61D2C" w:rsidR="0085257A" w:rsidRDefault="00C55B0E" w:rsidP="00C55B0E">
            <w:pPr>
              <w:pStyle w:val="InfoBlue"/>
            </w:pPr>
            <w:r>
              <w:t>Helps restaurants keep track of their clients, orders and staff and their stock</w:t>
            </w:r>
          </w:p>
        </w:tc>
      </w:tr>
      <w:tr w:rsidR="0085257A" w:rsidRPr="00B90E27" w14:paraId="567AB0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64A082F" w14:textId="77777777"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14:paraId="4128D4DB" w14:textId="5E4DD776" w:rsidR="0085257A" w:rsidRDefault="00C55B0E" w:rsidP="00C55B0E">
            <w:pPr>
              <w:pStyle w:val="InfoBlue"/>
            </w:pPr>
            <w:r>
              <w:t>Other restaurant management systems</w:t>
            </w:r>
          </w:p>
        </w:tc>
      </w:tr>
      <w:tr w:rsidR="0085257A" w:rsidRPr="00B90E27" w14:paraId="7DEEECD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BE40B03" w14:textId="77777777"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14:paraId="368741AA" w14:textId="4D886161" w:rsidR="0085257A" w:rsidRDefault="00C55B0E" w:rsidP="00C55B0E">
            <w:pPr>
              <w:pStyle w:val="InfoBlue"/>
            </w:pPr>
            <w:r>
              <w:t>Will provide discounts for the old clients who visit the restaurant frequently</w:t>
            </w:r>
          </w:p>
        </w:tc>
      </w:tr>
    </w:tbl>
    <w:p w14:paraId="1376BB79" w14:textId="77777777" w:rsidR="0085257A" w:rsidRPr="00B90E27" w:rsidRDefault="0085257A">
      <w:pPr>
        <w:pStyle w:val="Titlu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4D02CC73" w14:textId="77777777" w:rsidR="0085257A" w:rsidRPr="00B90E27" w:rsidRDefault="0085257A" w:rsidP="00C55B0E">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F6A3A28" w14:textId="77777777" w:rsidR="0085257A" w:rsidRPr="00B90E27" w:rsidRDefault="0085257A">
      <w:pPr>
        <w:pStyle w:val="Titlu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2945FD54" w14:textId="77777777" w:rsidR="0085257A" w:rsidRPr="00B90E27" w:rsidRDefault="0085257A" w:rsidP="00C55B0E">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640F775A" w14:textId="77777777">
        <w:tc>
          <w:tcPr>
            <w:tcW w:w="1890" w:type="dxa"/>
            <w:shd w:val="solid" w:color="000000" w:fill="FFFFFF"/>
          </w:tcPr>
          <w:p w14:paraId="7D144F76" w14:textId="77777777" w:rsidR="0085257A" w:rsidRPr="00B90E27" w:rsidRDefault="0085257A">
            <w:pPr>
              <w:pStyle w:val="Corptext"/>
              <w:ind w:left="0"/>
              <w:rPr>
                <w:b/>
              </w:rPr>
            </w:pPr>
            <w:r w:rsidRPr="00B90E27">
              <w:rPr>
                <w:b/>
              </w:rPr>
              <w:t>Name</w:t>
            </w:r>
          </w:p>
        </w:tc>
        <w:tc>
          <w:tcPr>
            <w:tcW w:w="2610" w:type="dxa"/>
            <w:shd w:val="solid" w:color="000000" w:fill="FFFFFF"/>
          </w:tcPr>
          <w:p w14:paraId="0F395ACE" w14:textId="77777777" w:rsidR="0085257A" w:rsidRPr="00B90E27" w:rsidRDefault="0085257A">
            <w:pPr>
              <w:pStyle w:val="Corptext"/>
              <w:ind w:left="0"/>
              <w:rPr>
                <w:b/>
              </w:rPr>
            </w:pPr>
            <w:r w:rsidRPr="00B90E27">
              <w:rPr>
                <w:b/>
              </w:rPr>
              <w:t>Description</w:t>
            </w:r>
          </w:p>
        </w:tc>
        <w:tc>
          <w:tcPr>
            <w:tcW w:w="3960" w:type="dxa"/>
            <w:shd w:val="solid" w:color="000000" w:fill="FFFFFF"/>
          </w:tcPr>
          <w:p w14:paraId="265D4AE8" w14:textId="77777777" w:rsidR="0085257A" w:rsidRPr="00B90E27" w:rsidRDefault="0085257A">
            <w:pPr>
              <w:pStyle w:val="Corptext"/>
              <w:ind w:left="0"/>
              <w:rPr>
                <w:b/>
              </w:rPr>
            </w:pPr>
            <w:r w:rsidRPr="00B90E27">
              <w:rPr>
                <w:b/>
              </w:rPr>
              <w:t>Responsibilities</w:t>
            </w:r>
          </w:p>
        </w:tc>
      </w:tr>
      <w:tr w:rsidR="0085257A" w:rsidRPr="00B90E27" w14:paraId="4F39D046" w14:textId="77777777">
        <w:tc>
          <w:tcPr>
            <w:tcW w:w="1890" w:type="dxa"/>
          </w:tcPr>
          <w:p w14:paraId="4062A611" w14:textId="065ECF80" w:rsidR="0085257A" w:rsidRDefault="00896B09" w:rsidP="00C55B0E">
            <w:pPr>
              <w:pStyle w:val="InfoBlue"/>
            </w:pPr>
            <w:r>
              <w:t>Manager</w:t>
            </w:r>
          </w:p>
        </w:tc>
        <w:tc>
          <w:tcPr>
            <w:tcW w:w="2610" w:type="dxa"/>
          </w:tcPr>
          <w:p w14:paraId="2389A302" w14:textId="30D3A92D" w:rsidR="0085257A" w:rsidRDefault="00896B09" w:rsidP="00C55B0E">
            <w:pPr>
              <w:pStyle w:val="InfoBlue"/>
            </w:pPr>
            <w:r>
              <w:t>The manager is</w:t>
            </w:r>
            <w:r>
              <w:t xml:space="preserve"> the stakeholder</w:t>
            </w:r>
            <w:r w:rsidR="00F46CBE">
              <w:t xml:space="preserve"> and is</w:t>
            </w:r>
            <w:r>
              <w:t xml:space="preserve"> in charge of managing the employees</w:t>
            </w:r>
          </w:p>
        </w:tc>
        <w:tc>
          <w:tcPr>
            <w:tcW w:w="3960" w:type="dxa"/>
          </w:tcPr>
          <w:p w14:paraId="0165F2D7" w14:textId="77777777" w:rsidR="0085257A" w:rsidRDefault="0085257A" w:rsidP="00C55B0E">
            <w:pPr>
              <w:pStyle w:val="InfoBlue"/>
            </w:pPr>
            <w:r>
              <w:t>ensures that the system will be maintainable</w:t>
            </w:r>
          </w:p>
          <w:p w14:paraId="3F21C1CD" w14:textId="77777777" w:rsidR="0085257A" w:rsidRDefault="0085257A" w:rsidP="00C55B0E">
            <w:pPr>
              <w:pStyle w:val="InfoBlue"/>
            </w:pPr>
            <w:r>
              <w:t>ensures that there will be a market demand for the product’s features</w:t>
            </w:r>
          </w:p>
          <w:p w14:paraId="2186E632" w14:textId="235527F9" w:rsidR="0085257A" w:rsidRDefault="0085257A" w:rsidP="00896B09">
            <w:pPr>
              <w:pStyle w:val="InfoBlue"/>
            </w:pPr>
            <w:r>
              <w:t>monitors the project’s progress</w:t>
            </w:r>
          </w:p>
        </w:tc>
      </w:tr>
    </w:tbl>
    <w:p w14:paraId="77F7EB89" w14:textId="77777777" w:rsidR="0085257A" w:rsidRPr="00B90E27" w:rsidRDefault="0085257A">
      <w:pPr>
        <w:pStyle w:val="Titlu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7D13EC5D" w14:textId="77777777" w:rsidR="0085257A" w:rsidRPr="00B90E27" w:rsidRDefault="0085257A" w:rsidP="00C55B0E">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657D8587" w14:textId="77777777">
        <w:trPr>
          <w:trHeight w:val="418"/>
        </w:trPr>
        <w:tc>
          <w:tcPr>
            <w:tcW w:w="998" w:type="dxa"/>
            <w:shd w:val="solid" w:color="000000" w:fill="FFFFFF"/>
          </w:tcPr>
          <w:p w14:paraId="005FA6E6" w14:textId="77777777" w:rsidR="0085257A" w:rsidRPr="00B90E27" w:rsidRDefault="0085257A">
            <w:pPr>
              <w:pStyle w:val="Corptext"/>
              <w:ind w:left="0"/>
              <w:rPr>
                <w:b/>
              </w:rPr>
            </w:pPr>
            <w:r w:rsidRPr="00B90E27">
              <w:rPr>
                <w:b/>
              </w:rPr>
              <w:t>Name</w:t>
            </w:r>
          </w:p>
        </w:tc>
        <w:tc>
          <w:tcPr>
            <w:tcW w:w="1882" w:type="dxa"/>
            <w:shd w:val="solid" w:color="000000" w:fill="FFFFFF"/>
          </w:tcPr>
          <w:p w14:paraId="70926373" w14:textId="77777777" w:rsidR="0085257A" w:rsidRPr="00B90E27" w:rsidRDefault="0085257A">
            <w:pPr>
              <w:pStyle w:val="Corptext"/>
              <w:ind w:left="0"/>
              <w:rPr>
                <w:b/>
              </w:rPr>
            </w:pPr>
            <w:r w:rsidRPr="00B90E27">
              <w:rPr>
                <w:b/>
              </w:rPr>
              <w:t>Description</w:t>
            </w:r>
          </w:p>
        </w:tc>
        <w:tc>
          <w:tcPr>
            <w:tcW w:w="3240" w:type="dxa"/>
            <w:shd w:val="solid" w:color="000000" w:fill="FFFFFF"/>
          </w:tcPr>
          <w:p w14:paraId="3AFE1ED3" w14:textId="77777777" w:rsidR="0085257A" w:rsidRPr="00B90E27" w:rsidRDefault="0085257A">
            <w:pPr>
              <w:pStyle w:val="Corptext"/>
              <w:ind w:left="0"/>
              <w:rPr>
                <w:b/>
              </w:rPr>
            </w:pPr>
            <w:r w:rsidRPr="00B90E27">
              <w:rPr>
                <w:b/>
              </w:rPr>
              <w:t>Responsibilities</w:t>
            </w:r>
          </w:p>
        </w:tc>
        <w:tc>
          <w:tcPr>
            <w:tcW w:w="2628" w:type="dxa"/>
            <w:shd w:val="solid" w:color="000000" w:fill="FFFFFF"/>
          </w:tcPr>
          <w:p w14:paraId="41F16A08" w14:textId="77777777" w:rsidR="0085257A" w:rsidRPr="00B90E27" w:rsidRDefault="0085257A">
            <w:pPr>
              <w:pStyle w:val="Corptext"/>
              <w:ind w:left="0"/>
              <w:rPr>
                <w:b/>
              </w:rPr>
            </w:pPr>
            <w:r w:rsidRPr="00B90E27">
              <w:rPr>
                <w:b/>
              </w:rPr>
              <w:t>Stakeholder</w:t>
            </w:r>
          </w:p>
        </w:tc>
      </w:tr>
      <w:tr w:rsidR="0085257A" w:rsidRPr="00B90E27" w14:paraId="195B9BF1" w14:textId="77777777" w:rsidTr="00896B09">
        <w:trPr>
          <w:trHeight w:val="2424"/>
        </w:trPr>
        <w:tc>
          <w:tcPr>
            <w:tcW w:w="998" w:type="dxa"/>
            <w:tcBorders>
              <w:bottom w:val="single" w:sz="4" w:space="0" w:color="auto"/>
            </w:tcBorders>
          </w:tcPr>
          <w:p w14:paraId="79735466" w14:textId="77777777" w:rsidR="00896B09" w:rsidRDefault="00896B09" w:rsidP="00896B09">
            <w:pPr>
              <w:pStyle w:val="InfoBlue"/>
            </w:pPr>
            <w:r>
              <w:t>Manager</w:t>
            </w:r>
          </w:p>
          <w:p w14:paraId="1B7876F8" w14:textId="4C3DC9CB" w:rsidR="0085257A" w:rsidRDefault="0085257A" w:rsidP="00C55B0E">
            <w:pPr>
              <w:pStyle w:val="InfoBlue"/>
            </w:pPr>
          </w:p>
        </w:tc>
        <w:tc>
          <w:tcPr>
            <w:tcW w:w="1882" w:type="dxa"/>
            <w:tcBorders>
              <w:bottom w:val="single" w:sz="4" w:space="0" w:color="auto"/>
            </w:tcBorders>
          </w:tcPr>
          <w:p w14:paraId="7778C349" w14:textId="6D3546C9" w:rsidR="0085257A" w:rsidRDefault="00896B09" w:rsidP="00C55B0E">
            <w:pPr>
              <w:pStyle w:val="InfoBlue"/>
            </w:pPr>
            <w:r>
              <w:t xml:space="preserve">The manager is the person in charge of managing the employees. In this app, we have two types of </w:t>
            </w:r>
            <w:proofErr w:type="spellStart"/>
            <w:r>
              <w:t>employees:the</w:t>
            </w:r>
            <w:proofErr w:type="spellEnd"/>
            <w:r>
              <w:t xml:space="preserve"> waiters and the kitchen employees</w:t>
            </w:r>
          </w:p>
        </w:tc>
        <w:tc>
          <w:tcPr>
            <w:tcW w:w="3240" w:type="dxa"/>
            <w:tcBorders>
              <w:bottom w:val="single" w:sz="4" w:space="0" w:color="auto"/>
            </w:tcBorders>
          </w:tcPr>
          <w:p w14:paraId="705D3751" w14:textId="77777777" w:rsidR="0085257A" w:rsidRDefault="0085257A" w:rsidP="00C55B0E">
            <w:pPr>
              <w:pStyle w:val="InfoBlue"/>
            </w:pPr>
            <w:r>
              <w:t>captures details</w:t>
            </w:r>
          </w:p>
          <w:p w14:paraId="43201A48" w14:textId="77777777" w:rsidR="0085257A" w:rsidRDefault="0085257A" w:rsidP="00C55B0E">
            <w:pPr>
              <w:pStyle w:val="InfoBlue"/>
            </w:pPr>
            <w:r>
              <w:t>produces reports</w:t>
            </w:r>
          </w:p>
          <w:p w14:paraId="43D7587F" w14:textId="5DE34E99" w:rsidR="00896B09" w:rsidRDefault="0085257A" w:rsidP="00896B09">
            <w:pPr>
              <w:pStyle w:val="InfoBlue"/>
            </w:pPr>
            <w:r>
              <w:t>coordinates work</w:t>
            </w:r>
          </w:p>
        </w:tc>
        <w:tc>
          <w:tcPr>
            <w:tcW w:w="2628" w:type="dxa"/>
            <w:tcBorders>
              <w:bottom w:val="single" w:sz="4" w:space="0" w:color="auto"/>
            </w:tcBorders>
          </w:tcPr>
          <w:p w14:paraId="376ADAE0" w14:textId="77777777" w:rsidR="0085257A" w:rsidRDefault="0085257A" w:rsidP="00C55B0E">
            <w:pPr>
              <w:pStyle w:val="InfoBlue"/>
            </w:pPr>
            <w:r>
              <w:t>[If the user is not directly represented, identify which stakeholder is responsible for representing the user’s interest.]</w:t>
            </w:r>
          </w:p>
        </w:tc>
      </w:tr>
      <w:tr w:rsidR="00896B09" w:rsidRPr="00B90E27" w14:paraId="6DD50E60" w14:textId="77777777" w:rsidTr="00896B09">
        <w:trPr>
          <w:trHeight w:val="552"/>
        </w:trPr>
        <w:tc>
          <w:tcPr>
            <w:tcW w:w="998" w:type="dxa"/>
            <w:tcBorders>
              <w:top w:val="single" w:sz="4" w:space="0" w:color="auto"/>
              <w:bottom w:val="single" w:sz="4" w:space="0" w:color="auto"/>
            </w:tcBorders>
          </w:tcPr>
          <w:p w14:paraId="522C5D3D" w14:textId="48FBF710" w:rsidR="00896B09" w:rsidRDefault="00896B09" w:rsidP="00C55B0E">
            <w:pPr>
              <w:pStyle w:val="InfoBlue"/>
            </w:pPr>
            <w:r>
              <w:t>Waiter</w:t>
            </w:r>
          </w:p>
        </w:tc>
        <w:tc>
          <w:tcPr>
            <w:tcW w:w="1882" w:type="dxa"/>
            <w:tcBorders>
              <w:top w:val="single" w:sz="4" w:space="0" w:color="auto"/>
              <w:bottom w:val="single" w:sz="4" w:space="0" w:color="auto"/>
            </w:tcBorders>
          </w:tcPr>
          <w:p w14:paraId="27B38B55" w14:textId="77777777" w:rsidR="00896B09" w:rsidRDefault="00896B09" w:rsidP="00896B09">
            <w:pPr>
              <w:pStyle w:val="InfoBlue"/>
            </w:pPr>
            <w:r>
              <w:t xml:space="preserve">The waiter is the person in charge of managing the orders and clients. </w:t>
            </w:r>
            <w:r>
              <w:lastRenderedPageBreak/>
              <w:t xml:space="preserve">In this app, he is able to manage the orders and offer specific discounts to old clients </w:t>
            </w:r>
          </w:p>
          <w:p w14:paraId="0B01C102" w14:textId="77777777" w:rsidR="00896B09" w:rsidRDefault="00896B09" w:rsidP="00896B09">
            <w:pPr>
              <w:pStyle w:val="InfoBlue"/>
              <w:jc w:val="center"/>
            </w:pPr>
          </w:p>
        </w:tc>
        <w:tc>
          <w:tcPr>
            <w:tcW w:w="3240" w:type="dxa"/>
            <w:tcBorders>
              <w:top w:val="single" w:sz="4" w:space="0" w:color="auto"/>
              <w:bottom w:val="single" w:sz="4" w:space="0" w:color="auto"/>
            </w:tcBorders>
          </w:tcPr>
          <w:p w14:paraId="611C3754" w14:textId="77777777" w:rsidR="00896B09" w:rsidRDefault="00896B09" w:rsidP="00896B09">
            <w:pPr>
              <w:pStyle w:val="InfoBlue"/>
            </w:pPr>
            <w:r>
              <w:lastRenderedPageBreak/>
              <w:t xml:space="preserve">The waiter is the person in charge of managing the orders and clients. In this app, he is able to manage the orders and offer specific discounts to </w:t>
            </w:r>
            <w:r>
              <w:lastRenderedPageBreak/>
              <w:t xml:space="preserve">old clients </w:t>
            </w:r>
          </w:p>
          <w:p w14:paraId="7E304790" w14:textId="77777777" w:rsidR="00896B09" w:rsidRDefault="00896B09" w:rsidP="00896B09">
            <w:pPr>
              <w:pStyle w:val="Corptext"/>
            </w:pPr>
          </w:p>
          <w:p w14:paraId="5D562704" w14:textId="77777777" w:rsidR="00896B09" w:rsidRPr="00B90E27" w:rsidRDefault="00896B09" w:rsidP="00896B09">
            <w:pPr>
              <w:pStyle w:val="Corptext"/>
            </w:pPr>
          </w:p>
        </w:tc>
        <w:tc>
          <w:tcPr>
            <w:tcW w:w="2628" w:type="dxa"/>
            <w:tcBorders>
              <w:top w:val="single" w:sz="4" w:space="0" w:color="auto"/>
              <w:bottom w:val="single" w:sz="4" w:space="0" w:color="auto"/>
            </w:tcBorders>
          </w:tcPr>
          <w:p w14:paraId="4D23B49F" w14:textId="2C867B66" w:rsidR="00896B09" w:rsidRDefault="00896B09" w:rsidP="00C55B0E">
            <w:pPr>
              <w:pStyle w:val="InfoBlue"/>
            </w:pPr>
            <w:r>
              <w:lastRenderedPageBreak/>
              <w:t>Manager</w:t>
            </w:r>
          </w:p>
        </w:tc>
      </w:tr>
      <w:tr w:rsidR="00896B09" w:rsidRPr="00B90E27" w14:paraId="769F90D4" w14:textId="77777777" w:rsidTr="00896B09">
        <w:trPr>
          <w:trHeight w:val="732"/>
        </w:trPr>
        <w:tc>
          <w:tcPr>
            <w:tcW w:w="998" w:type="dxa"/>
            <w:tcBorders>
              <w:top w:val="single" w:sz="4" w:space="0" w:color="auto"/>
            </w:tcBorders>
          </w:tcPr>
          <w:p w14:paraId="7D2D7BBB" w14:textId="7E22A96A" w:rsidR="00896B09" w:rsidRDefault="00896B09" w:rsidP="00896B09">
            <w:pPr>
              <w:pStyle w:val="InfoBlue"/>
            </w:pPr>
            <w:r>
              <w:t>Kitchen employee</w:t>
            </w:r>
          </w:p>
        </w:tc>
        <w:tc>
          <w:tcPr>
            <w:tcW w:w="1882" w:type="dxa"/>
            <w:tcBorders>
              <w:top w:val="single" w:sz="4" w:space="0" w:color="auto"/>
            </w:tcBorders>
          </w:tcPr>
          <w:p w14:paraId="04608DA1" w14:textId="77777777" w:rsidR="00896B09" w:rsidRDefault="00896B09" w:rsidP="00896B09">
            <w:pPr>
              <w:pStyle w:val="InfoBlue"/>
            </w:pPr>
            <w:r>
              <w:t xml:space="preserve">The kitchen employee is the person in charge of preparing the orders for clients. In this app, he is able to send notifications on orders and track all the orders created </w:t>
            </w:r>
          </w:p>
          <w:p w14:paraId="54F0A10E" w14:textId="77777777" w:rsidR="00896B09" w:rsidRDefault="00896B09" w:rsidP="00896B09">
            <w:pPr>
              <w:pStyle w:val="InfoBlue"/>
              <w:jc w:val="center"/>
            </w:pPr>
          </w:p>
        </w:tc>
        <w:tc>
          <w:tcPr>
            <w:tcW w:w="3240" w:type="dxa"/>
            <w:tcBorders>
              <w:top w:val="single" w:sz="4" w:space="0" w:color="auto"/>
            </w:tcBorders>
          </w:tcPr>
          <w:p w14:paraId="32B6AF6E" w14:textId="77777777" w:rsidR="00896B09" w:rsidRDefault="00896B09" w:rsidP="00896B09">
            <w:pPr>
              <w:pStyle w:val="InfoBlue"/>
            </w:pPr>
            <w:r>
              <w:t xml:space="preserve">The kitchen employee is the person in charge of preparing the orders for clients. In this app, he is able to send notifications on orders and track all the orders created </w:t>
            </w:r>
          </w:p>
          <w:p w14:paraId="2E5F741F" w14:textId="77777777" w:rsidR="00896B09" w:rsidRDefault="00896B09" w:rsidP="00896B09">
            <w:pPr>
              <w:pStyle w:val="Corptext"/>
            </w:pPr>
          </w:p>
        </w:tc>
        <w:tc>
          <w:tcPr>
            <w:tcW w:w="2628" w:type="dxa"/>
            <w:tcBorders>
              <w:top w:val="single" w:sz="4" w:space="0" w:color="auto"/>
            </w:tcBorders>
          </w:tcPr>
          <w:p w14:paraId="1EF6A188" w14:textId="481A63C5" w:rsidR="00896B09" w:rsidRDefault="00896B09" w:rsidP="00896B09">
            <w:pPr>
              <w:pStyle w:val="InfoBlue"/>
            </w:pPr>
            <w:r>
              <w:t>Manager</w:t>
            </w:r>
          </w:p>
        </w:tc>
      </w:tr>
    </w:tbl>
    <w:p w14:paraId="6A7A3AD9" w14:textId="77777777" w:rsidR="0085257A" w:rsidRPr="00B90E27" w:rsidRDefault="0085257A">
      <w:pPr>
        <w:pStyle w:val="Corptext"/>
      </w:pPr>
    </w:p>
    <w:p w14:paraId="6E308FEA" w14:textId="77777777" w:rsidR="0085257A" w:rsidRPr="00B90E27" w:rsidRDefault="0085257A">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580DF23A" w14:textId="77777777" w:rsidR="0085257A" w:rsidRPr="00B90E27" w:rsidRDefault="0085257A" w:rsidP="00C55B0E">
      <w:pPr>
        <w:pStyle w:val="InfoBlue"/>
      </w:pPr>
      <w:r w:rsidRPr="00B90E27">
        <w:t>[Detail the working environment of the target user. Here are some suggestions:</w:t>
      </w:r>
    </w:p>
    <w:p w14:paraId="2A127C67" w14:textId="77777777" w:rsidR="0085257A" w:rsidRPr="00B90E27" w:rsidRDefault="0085257A" w:rsidP="00C55B0E">
      <w:pPr>
        <w:pStyle w:val="InfoBlue"/>
      </w:pPr>
      <w:r w:rsidRPr="00B90E27">
        <w:t>Number of people involved in completing the task? Is this changing?</w:t>
      </w:r>
    </w:p>
    <w:p w14:paraId="223B5363" w14:textId="77777777" w:rsidR="0085257A" w:rsidRPr="00B90E27" w:rsidRDefault="0085257A" w:rsidP="00C55B0E">
      <w:pPr>
        <w:pStyle w:val="InfoBlue"/>
      </w:pPr>
      <w:r w:rsidRPr="00B90E27">
        <w:t>How long is a task cycle? Amount of time spent in each activity? Is this changing?</w:t>
      </w:r>
    </w:p>
    <w:p w14:paraId="58FAB9E1" w14:textId="77777777" w:rsidR="0085257A" w:rsidRPr="00B90E27" w:rsidRDefault="0085257A" w:rsidP="00C55B0E">
      <w:pPr>
        <w:pStyle w:val="InfoBlue"/>
      </w:pPr>
      <w:r w:rsidRPr="00B90E27">
        <w:t>Any unique environmental constraints: mobile, outdoors, in-flight, and so on?</w:t>
      </w:r>
    </w:p>
    <w:p w14:paraId="25B9E06E" w14:textId="77777777" w:rsidR="0085257A" w:rsidRPr="00B90E27" w:rsidRDefault="0085257A" w:rsidP="00C55B0E">
      <w:pPr>
        <w:pStyle w:val="InfoBlue"/>
      </w:pPr>
      <w:r w:rsidRPr="00B90E27">
        <w:t>Which systems platforms are in use today? Future platforms?</w:t>
      </w:r>
    </w:p>
    <w:p w14:paraId="66E3A0D1" w14:textId="77777777" w:rsidR="0085257A" w:rsidRPr="00B90E27" w:rsidRDefault="0085257A" w:rsidP="00C55B0E">
      <w:pPr>
        <w:pStyle w:val="InfoBlue"/>
      </w:pPr>
      <w:r w:rsidRPr="00B90E27">
        <w:t>What other applications are in use? Does your application need to integrate with them?</w:t>
      </w:r>
    </w:p>
    <w:p w14:paraId="459D6F5B" w14:textId="73FF1D3F" w:rsidR="0085257A" w:rsidRDefault="0085257A" w:rsidP="00C55B0E">
      <w:pPr>
        <w:pStyle w:val="InfoBlue"/>
      </w:pPr>
      <w:r w:rsidRPr="00B90E27">
        <w:t>]</w:t>
      </w:r>
    </w:p>
    <w:p w14:paraId="1D11F37F" w14:textId="30448D6D" w:rsidR="00ED038B" w:rsidRPr="00DE0F17" w:rsidRDefault="00DE0F17" w:rsidP="00ED038B">
      <w:pPr>
        <w:pStyle w:val="Corptext"/>
        <w:rPr>
          <w:color w:val="000000"/>
        </w:rPr>
      </w:pPr>
      <w:r w:rsidRPr="00DE0F17">
        <w:rPr>
          <w:rStyle w:val="normaltextrun"/>
          <w:color w:val="000000"/>
        </w:rPr>
        <w:t xml:space="preserve">The manager logs into the application with valid username and password. Then he can perform CRUD operations on </w:t>
      </w:r>
      <w:r w:rsidRPr="00DE0F17">
        <w:rPr>
          <w:color w:val="000000"/>
        </w:rPr>
        <w:t>employees’ information and to check their activity.</w:t>
      </w:r>
      <w:r w:rsidRPr="00DE0F17">
        <w:rPr>
          <w:color w:val="000000"/>
        </w:rPr>
        <w:t xml:space="preserve"> He acts like the admin of this application.</w:t>
      </w:r>
    </w:p>
    <w:p w14:paraId="79D38CD7" w14:textId="0C46F098" w:rsidR="00DE0F17" w:rsidRDefault="00DE0F17" w:rsidP="00ED038B">
      <w:pPr>
        <w:pStyle w:val="Corptext"/>
        <w:rPr>
          <w:color w:val="000000"/>
        </w:rPr>
      </w:pPr>
      <w:r w:rsidRPr="00DE0F17">
        <w:rPr>
          <w:rStyle w:val="normaltextrun"/>
          <w:color w:val="000000"/>
        </w:rPr>
        <w:t xml:space="preserve">The waiter logs into the application with valid username and password. The system allows </w:t>
      </w:r>
      <w:r w:rsidRPr="00DE0F17">
        <w:rPr>
          <w:color w:val="000000"/>
        </w:rPr>
        <w:t>waiters to record orders in the system and to handle payments by considering discounts depending on the loyalty of the client.</w:t>
      </w:r>
      <w:r w:rsidRPr="00DE0F17">
        <w:rPr>
          <w:color w:val="000000"/>
        </w:rPr>
        <w:t xml:space="preserve"> The number of waiters is not a constraint.</w:t>
      </w:r>
    </w:p>
    <w:p w14:paraId="1888ABBF" w14:textId="53B2024E" w:rsidR="00DE0F17" w:rsidRDefault="00DE0F17" w:rsidP="00ED038B">
      <w:pPr>
        <w:pStyle w:val="Corptext"/>
        <w:rPr>
          <w:color w:val="000000"/>
        </w:rPr>
      </w:pPr>
      <w:r>
        <w:rPr>
          <w:color w:val="000000"/>
        </w:rPr>
        <w:t>The time for a task depends on the complexity of each order. It starts when the waiter creates the order with the use of application and it ends when he receives the confirmation from the kitchen that the order is ready and then it is delivered to the clients.</w:t>
      </w:r>
    </w:p>
    <w:p w14:paraId="6F0F3DCE" w14:textId="235C3762" w:rsidR="00DE0F17" w:rsidRPr="00DE0F17" w:rsidRDefault="00DE0F17" w:rsidP="00ED038B">
      <w:pPr>
        <w:pStyle w:val="Corptext"/>
        <w:rPr>
          <w:color w:val="000000"/>
        </w:rPr>
      </w:pPr>
      <w:r>
        <w:rPr>
          <w:color w:val="000000"/>
        </w:rPr>
        <w:t>One of the constraints could be the connection to the app, which will be better in the places with better internet connection (but we suppose that in restaurant already exists connection to internet).</w:t>
      </w:r>
    </w:p>
    <w:p w14:paraId="65221188" w14:textId="42F0F6AC" w:rsidR="00DE0F17" w:rsidRPr="00DE0F17" w:rsidRDefault="00DE0F17" w:rsidP="00ED038B">
      <w:pPr>
        <w:pStyle w:val="Corptext"/>
      </w:pPr>
      <w:r w:rsidRPr="00DE0F17">
        <w:rPr>
          <w:rStyle w:val="normaltextrun"/>
          <w:color w:val="000000"/>
        </w:rPr>
        <w:t>The kitchen employee logs into the application with valid username and password. The system allows kitchen employee</w:t>
      </w:r>
      <w:r w:rsidRPr="00DE0F17">
        <w:rPr>
          <w:color w:val="000000"/>
        </w:rPr>
        <w:t xml:space="preserve"> to </w:t>
      </w:r>
      <w:r w:rsidRPr="00DE0F17">
        <w:rPr>
          <w:rStyle w:val="normaltextrun"/>
          <w:color w:val="000000"/>
        </w:rPr>
        <w:t>Send notifications to waiters when an order is ready.</w:t>
      </w:r>
      <w:r w:rsidRPr="00DE0F17">
        <w:rPr>
          <w:color w:val="000000"/>
        </w:rPr>
        <w:t xml:space="preserve"> </w:t>
      </w:r>
      <w:r w:rsidRPr="00DE0F17">
        <w:rPr>
          <w:color w:val="000000"/>
        </w:rPr>
        <w:t xml:space="preserve">The number of </w:t>
      </w:r>
      <w:r w:rsidRPr="00DE0F17">
        <w:rPr>
          <w:color w:val="000000"/>
        </w:rPr>
        <w:t>workers</w:t>
      </w:r>
      <w:r w:rsidRPr="00DE0F17">
        <w:rPr>
          <w:color w:val="000000"/>
        </w:rPr>
        <w:t xml:space="preserve"> is not a constraint.</w:t>
      </w:r>
    </w:p>
    <w:p w14:paraId="43C5D272" w14:textId="77777777" w:rsidR="0085257A" w:rsidRPr="00B90E27" w:rsidRDefault="0085257A">
      <w:pPr>
        <w:pStyle w:val="Titlu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172737D5" w14:textId="50CCD74C" w:rsidR="0085257A" w:rsidRDefault="0085257A" w:rsidP="00C55B0E">
      <w:pPr>
        <w:pStyle w:val="InfoBlue"/>
      </w:pPr>
      <w:r w:rsidRPr="00B90E27">
        <w:t>[At a high level, list applicable standards, hardware or platform requirements, performance requirements, and environmental requirements.]</w:t>
      </w:r>
    </w:p>
    <w:p w14:paraId="5D6C4F4E" w14:textId="3D3509C5" w:rsidR="00F46CBE" w:rsidRPr="00F46CBE" w:rsidRDefault="00F46CBE" w:rsidP="00F46CBE">
      <w:pPr>
        <w:pStyle w:val="Corptext"/>
      </w:pPr>
      <w:r>
        <w:lastRenderedPageBreak/>
        <w:t xml:space="preserve">This product needs to be performant and use technologies that provide portability of the application. </w:t>
      </w:r>
    </w:p>
    <w:sectPr w:rsidR="00F46CBE" w:rsidRPr="00F46CB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31DD" w14:textId="77777777" w:rsidR="007D7F3F" w:rsidRDefault="007D7F3F">
      <w:pPr>
        <w:spacing w:line="240" w:lineRule="auto"/>
      </w:pPr>
      <w:r>
        <w:separator/>
      </w:r>
    </w:p>
  </w:endnote>
  <w:endnote w:type="continuationSeparator" w:id="0">
    <w:p w14:paraId="03D7D1FF" w14:textId="77777777" w:rsidR="007D7F3F" w:rsidRDefault="007D7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F028BD4" w14:textId="77777777">
      <w:tc>
        <w:tcPr>
          <w:tcW w:w="3162" w:type="dxa"/>
          <w:tcBorders>
            <w:top w:val="nil"/>
            <w:left w:val="nil"/>
            <w:bottom w:val="nil"/>
            <w:right w:val="nil"/>
          </w:tcBorders>
        </w:tcPr>
        <w:p w14:paraId="41574860" w14:textId="77777777" w:rsidR="00AD439A" w:rsidRDefault="00AD439A">
          <w:pPr>
            <w:ind w:right="360"/>
          </w:pPr>
        </w:p>
      </w:tc>
      <w:tc>
        <w:tcPr>
          <w:tcW w:w="3162" w:type="dxa"/>
          <w:tcBorders>
            <w:top w:val="nil"/>
            <w:left w:val="nil"/>
            <w:bottom w:val="nil"/>
            <w:right w:val="nil"/>
          </w:tcBorders>
        </w:tcPr>
        <w:p w14:paraId="4C806B62" w14:textId="64FA76E5" w:rsidR="00AD439A" w:rsidRDefault="00ED038B" w:rsidP="00AD439A">
          <w:pPr>
            <w:jc w:val="center"/>
          </w:pPr>
          <w:r>
            <w:t>Sichet-</w:t>
          </w:r>
          <w:proofErr w:type="spellStart"/>
          <w:r>
            <w:t>Unguras</w:t>
          </w:r>
          <w:proofErr w:type="spellEnd"/>
          <w:r>
            <w:t xml:space="preserve"> Darius-Emanuel </w:t>
          </w:r>
          <w:r w:rsidR="00000000">
            <w:fldChar w:fldCharType="begin"/>
          </w:r>
          <w:r w:rsidR="00000000">
            <w:instrText xml:space="preserve"> DATE \@ "yyyy" </w:instrText>
          </w:r>
          <w:r w:rsidR="00000000">
            <w:fldChar w:fldCharType="separate"/>
          </w:r>
          <w:r w:rsidR="00EE4C0A">
            <w:rPr>
              <w:noProof/>
            </w:rPr>
            <w:t>2023</w:t>
          </w:r>
          <w:r w:rsidR="00000000">
            <w:rPr>
              <w:noProof/>
            </w:rPr>
            <w:fldChar w:fldCharType="end"/>
          </w:r>
        </w:p>
      </w:tc>
      <w:tc>
        <w:tcPr>
          <w:tcW w:w="3162" w:type="dxa"/>
          <w:tcBorders>
            <w:top w:val="nil"/>
            <w:left w:val="nil"/>
            <w:bottom w:val="nil"/>
            <w:right w:val="nil"/>
          </w:tcBorders>
        </w:tcPr>
        <w:p w14:paraId="75A466A4"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5FBB0D5E"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AE1B" w14:textId="77777777" w:rsidR="007D7F3F" w:rsidRDefault="007D7F3F">
      <w:pPr>
        <w:spacing w:line="240" w:lineRule="auto"/>
      </w:pPr>
      <w:r>
        <w:separator/>
      </w:r>
    </w:p>
  </w:footnote>
  <w:footnote w:type="continuationSeparator" w:id="0">
    <w:p w14:paraId="11175AB3" w14:textId="77777777" w:rsidR="007D7F3F" w:rsidRDefault="007D7F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DE62" w14:textId="77777777" w:rsidR="00AD439A" w:rsidRDefault="00AD439A">
    <w:pPr>
      <w:rPr>
        <w:sz w:val="24"/>
      </w:rPr>
    </w:pPr>
  </w:p>
  <w:p w14:paraId="1E9213DF" w14:textId="77777777" w:rsidR="00AD439A" w:rsidRDefault="00AD439A">
    <w:pPr>
      <w:pBdr>
        <w:top w:val="single" w:sz="6" w:space="1" w:color="auto"/>
      </w:pBdr>
      <w:rPr>
        <w:sz w:val="24"/>
      </w:rPr>
    </w:pPr>
  </w:p>
  <w:p w14:paraId="65110350" w14:textId="23589613" w:rsidR="00AD439A" w:rsidRDefault="00000000">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S</w:t>
    </w:r>
    <w:r w:rsidR="00EE4C0A">
      <w:rPr>
        <w:rFonts w:ascii="Arial" w:hAnsi="Arial"/>
        <w:b/>
        <w:sz w:val="36"/>
      </w:rPr>
      <w:t>ichet-</w:t>
    </w:r>
    <w:proofErr w:type="spellStart"/>
    <w:r w:rsidR="00EE4C0A">
      <w:rPr>
        <w:rFonts w:ascii="Arial" w:hAnsi="Arial"/>
        <w:b/>
        <w:sz w:val="36"/>
      </w:rPr>
      <w:t>Unguras</w:t>
    </w:r>
    <w:proofErr w:type="spellEnd"/>
    <w:r w:rsidR="00EE4C0A">
      <w:rPr>
        <w:rFonts w:ascii="Arial" w:hAnsi="Arial"/>
        <w:b/>
        <w:sz w:val="36"/>
      </w:rPr>
      <w:t xml:space="preserve"> Darius-Emanuel</w:t>
    </w:r>
    <w:r>
      <w:rPr>
        <w:rFonts w:ascii="Arial" w:hAnsi="Arial"/>
        <w:b/>
        <w:sz w:val="36"/>
      </w:rPr>
      <w:fldChar w:fldCharType="end"/>
    </w:r>
  </w:p>
  <w:p w14:paraId="58B901D5" w14:textId="4D968AD3" w:rsidR="00AD439A" w:rsidRDefault="00000000" w:rsidP="00AD439A">
    <w:pPr>
      <w:pBdr>
        <w:bottom w:val="single" w:sz="6" w:space="1" w:color="auto"/>
      </w:pBdr>
      <w:jc w:val="right"/>
      <w:rPr>
        <w:rFonts w:ascii="Arial" w:hAnsi="Arial"/>
        <w:b/>
        <w:sz w:val="36"/>
      </w:rPr>
    </w:pPr>
    <w:fldSimple w:instr=" DOCPROPERTY &quot;Company&quot;  \* MERGEFORMAT ">
      <w:r w:rsidR="00EE4C0A">
        <w:rPr>
          <w:rFonts w:ascii="Arial" w:hAnsi="Arial"/>
          <w:b/>
          <w:sz w:val="36"/>
        </w:rPr>
        <w:t>30431</w:t>
      </w:r>
    </w:fldSimple>
  </w:p>
  <w:p w14:paraId="4C882630" w14:textId="77777777" w:rsidR="00AD439A" w:rsidRDefault="00AD439A">
    <w:pPr>
      <w:pBdr>
        <w:bottom w:val="single" w:sz="6" w:space="1" w:color="auto"/>
      </w:pBdr>
      <w:jc w:val="right"/>
      <w:rPr>
        <w:sz w:val="24"/>
      </w:rPr>
    </w:pPr>
  </w:p>
  <w:p w14:paraId="1E2DE92A"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D038B" w14:paraId="27C09CE4" w14:textId="77777777">
      <w:tc>
        <w:tcPr>
          <w:tcW w:w="6379" w:type="dxa"/>
        </w:tcPr>
        <w:p w14:paraId="32864171" w14:textId="4FB15048" w:rsidR="00ED038B" w:rsidRDefault="00ED038B" w:rsidP="00ED038B">
          <w:r>
            <w:t>Restaurant Manager</w:t>
          </w:r>
        </w:p>
      </w:tc>
      <w:tc>
        <w:tcPr>
          <w:tcW w:w="3179" w:type="dxa"/>
        </w:tcPr>
        <w:p w14:paraId="63895CF9" w14:textId="77777777" w:rsidR="00ED038B" w:rsidRDefault="00ED038B" w:rsidP="00ED038B">
          <w:pPr>
            <w:tabs>
              <w:tab w:val="left" w:pos="1135"/>
            </w:tabs>
            <w:spacing w:before="40"/>
            <w:ind w:right="68"/>
          </w:pPr>
          <w:r>
            <w:t xml:space="preserve">  Version:           &lt;1.0&gt;</w:t>
          </w:r>
        </w:p>
      </w:tc>
    </w:tr>
    <w:tr w:rsidR="00ED038B" w14:paraId="253B1CEE" w14:textId="77777777">
      <w:tc>
        <w:tcPr>
          <w:tcW w:w="6379" w:type="dxa"/>
        </w:tcPr>
        <w:p w14:paraId="234FA7E7" w14:textId="77777777" w:rsidR="00ED038B" w:rsidRDefault="00ED038B" w:rsidP="00ED038B">
          <w:fldSimple w:instr=" TITLE  \* MERGEFORMAT ">
            <w:r>
              <w:t>Vision</w:t>
            </w:r>
          </w:fldSimple>
        </w:p>
      </w:tc>
      <w:tc>
        <w:tcPr>
          <w:tcW w:w="3179" w:type="dxa"/>
        </w:tcPr>
        <w:p w14:paraId="41E910ED" w14:textId="5A123E58" w:rsidR="00ED038B" w:rsidRDefault="00ED038B" w:rsidP="00ED038B">
          <w:r>
            <w:t xml:space="preserve">  Date:  &lt;22/03/23&gt;</w:t>
          </w:r>
        </w:p>
      </w:tc>
    </w:tr>
    <w:tr w:rsidR="00ED038B" w14:paraId="6FD5E921" w14:textId="77777777">
      <w:tc>
        <w:tcPr>
          <w:tcW w:w="9558" w:type="dxa"/>
          <w:gridSpan w:val="2"/>
        </w:tcPr>
        <w:p w14:paraId="67D19F37" w14:textId="77777777" w:rsidR="00ED038B" w:rsidRDefault="00ED038B" w:rsidP="00ED038B">
          <w:r>
            <w:t>&lt;document identifier&gt;</w:t>
          </w:r>
        </w:p>
      </w:tc>
    </w:tr>
  </w:tbl>
  <w:p w14:paraId="7C5D8342"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6844536">
    <w:abstractNumId w:val="0"/>
  </w:num>
  <w:num w:numId="2" w16cid:durableId="32790904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37183802">
    <w:abstractNumId w:val="3"/>
  </w:num>
  <w:num w:numId="4" w16cid:durableId="403383940">
    <w:abstractNumId w:val="14"/>
  </w:num>
  <w:num w:numId="5" w16cid:durableId="1360934129">
    <w:abstractNumId w:val="27"/>
  </w:num>
  <w:num w:numId="6" w16cid:durableId="483278631">
    <w:abstractNumId w:val="20"/>
  </w:num>
  <w:num w:numId="7" w16cid:durableId="1164319517">
    <w:abstractNumId w:val="19"/>
  </w:num>
  <w:num w:numId="8" w16cid:durableId="452558255">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94077872">
    <w:abstractNumId w:val="2"/>
  </w:num>
  <w:num w:numId="10" w16cid:durableId="1503546257">
    <w:abstractNumId w:val="26"/>
  </w:num>
  <w:num w:numId="11" w16cid:durableId="1174957940">
    <w:abstractNumId w:val="5"/>
  </w:num>
  <w:num w:numId="12" w16cid:durableId="1699157424">
    <w:abstractNumId w:val="15"/>
  </w:num>
  <w:num w:numId="13" w16cid:durableId="1538002231">
    <w:abstractNumId w:val="13"/>
  </w:num>
  <w:num w:numId="14" w16cid:durableId="443035813">
    <w:abstractNumId w:val="25"/>
  </w:num>
  <w:num w:numId="15" w16cid:durableId="1052654501">
    <w:abstractNumId w:val="12"/>
  </w:num>
  <w:num w:numId="16" w16cid:durableId="1636447895">
    <w:abstractNumId w:val="6"/>
  </w:num>
  <w:num w:numId="17" w16cid:durableId="154297909">
    <w:abstractNumId w:val="24"/>
  </w:num>
  <w:num w:numId="18" w16cid:durableId="534544064">
    <w:abstractNumId w:val="18"/>
  </w:num>
  <w:num w:numId="19" w16cid:durableId="1258320935">
    <w:abstractNumId w:val="7"/>
  </w:num>
  <w:num w:numId="20" w16cid:durableId="771509084">
    <w:abstractNumId w:val="17"/>
  </w:num>
  <w:num w:numId="21" w16cid:durableId="356272132">
    <w:abstractNumId w:val="11"/>
  </w:num>
  <w:num w:numId="22" w16cid:durableId="1670015177">
    <w:abstractNumId w:val="23"/>
  </w:num>
  <w:num w:numId="23" w16cid:durableId="1005668559">
    <w:abstractNumId w:val="10"/>
  </w:num>
  <w:num w:numId="24" w16cid:durableId="1728914776">
    <w:abstractNumId w:val="9"/>
  </w:num>
  <w:num w:numId="25" w16cid:durableId="371656957">
    <w:abstractNumId w:val="8"/>
  </w:num>
  <w:num w:numId="26" w16cid:durableId="1754426034">
    <w:abstractNumId w:val="21"/>
  </w:num>
  <w:num w:numId="27" w16cid:durableId="124472442">
    <w:abstractNumId w:val="22"/>
  </w:num>
  <w:num w:numId="28" w16cid:durableId="527335178">
    <w:abstractNumId w:val="28"/>
  </w:num>
  <w:num w:numId="29" w16cid:durableId="113058050">
    <w:abstractNumId w:val="16"/>
  </w:num>
  <w:num w:numId="30" w16cid:durableId="1275556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5A3207"/>
    <w:rsid w:val="00600853"/>
    <w:rsid w:val="006C5FBF"/>
    <w:rsid w:val="0073239A"/>
    <w:rsid w:val="007D7F3F"/>
    <w:rsid w:val="0085257A"/>
    <w:rsid w:val="00896B09"/>
    <w:rsid w:val="009B5BF2"/>
    <w:rsid w:val="00A61AF1"/>
    <w:rsid w:val="00A61FD4"/>
    <w:rsid w:val="00AB15B2"/>
    <w:rsid w:val="00AD439A"/>
    <w:rsid w:val="00B56935"/>
    <w:rsid w:val="00B90E27"/>
    <w:rsid w:val="00B944EA"/>
    <w:rsid w:val="00BE1B76"/>
    <w:rsid w:val="00C24CF0"/>
    <w:rsid w:val="00C35D85"/>
    <w:rsid w:val="00C55B0E"/>
    <w:rsid w:val="00DE0F17"/>
    <w:rsid w:val="00DF1DF0"/>
    <w:rsid w:val="00E41E57"/>
    <w:rsid w:val="00E55EE3"/>
    <w:rsid w:val="00ED038B"/>
    <w:rsid w:val="00EE4C0A"/>
    <w:rsid w:val="00F36150"/>
    <w:rsid w:val="00F46CBE"/>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1B651"/>
  <w15:docId w15:val="{D4618E28-E380-4A01-A5A3-73CEC4C4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C55B0E"/>
    <w:pPr>
      <w:tabs>
        <w:tab w:val="left" w:pos="540"/>
        <w:tab w:val="left" w:pos="1260"/>
      </w:tabs>
      <w:spacing w:after="120"/>
    </w:pPr>
    <w:rPr>
      <w:i/>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 w:type="character" w:customStyle="1" w:styleId="normaltextrun">
    <w:name w:val="normaltextrun"/>
    <w:basedOn w:val="Fontdeparagrafimplicit"/>
    <w:rsid w:val="00DE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50</TotalTime>
  <Pages>7</Pages>
  <Words>1062</Words>
  <Characters>6162</Characters>
  <Application>Microsoft Office Word</Application>
  <DocSecurity>0</DocSecurity>
  <Lines>51</Lines>
  <Paragraphs>14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Sichet Darius</cp:lastModifiedBy>
  <cp:revision>11</cp:revision>
  <cp:lastPrinted>2001-03-15T12:26:00Z</cp:lastPrinted>
  <dcterms:created xsi:type="dcterms:W3CDTF">2010-02-24T07:49:00Z</dcterms:created>
  <dcterms:modified xsi:type="dcterms:W3CDTF">2023-03-22T08:32:00Z</dcterms:modified>
</cp:coreProperties>
</file>