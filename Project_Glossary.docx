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F694" w14:textId="77777777" w:rsidR="00C5221C" w:rsidRPr="00D047E9" w:rsidRDefault="00C5221C" w:rsidP="00C5221C">
      <w:pPr>
        <w:pStyle w:val="Titlu"/>
        <w:jc w:val="right"/>
        <w:rPr>
          <w:rFonts w:ascii="Times New Roman" w:hAnsi="Times New Roman"/>
        </w:rPr>
      </w:pPr>
      <w:fldSimple w:instr=" SUBJECT  \* MERGEFORMAT ">
        <w:r>
          <w:rPr>
            <w:rFonts w:ascii="Times New Roman" w:hAnsi="Times New Roman"/>
          </w:rPr>
          <w:t>Restaurant Manager</w:t>
        </w:r>
      </w:fldSimple>
    </w:p>
    <w:p w14:paraId="3FF784E3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5B1D514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62482739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05159013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2744DEA1" w14:textId="77777777" w:rsidR="0085257A" w:rsidRPr="00AD232E" w:rsidRDefault="0085257A"/>
    <w:p w14:paraId="181D8308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389AC1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637BDD1" w14:textId="77777777">
        <w:tc>
          <w:tcPr>
            <w:tcW w:w="2304" w:type="dxa"/>
          </w:tcPr>
          <w:p w14:paraId="7995B79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FB07DF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0DD0E1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71C24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C5221C" w:rsidRPr="00AD232E" w14:paraId="36C77585" w14:textId="77777777">
        <w:tc>
          <w:tcPr>
            <w:tcW w:w="2304" w:type="dxa"/>
          </w:tcPr>
          <w:p w14:paraId="6379DD74" w14:textId="57A2134D" w:rsidR="00C5221C" w:rsidRPr="00AD232E" w:rsidRDefault="00C5221C" w:rsidP="00C5221C">
            <w:pPr>
              <w:pStyle w:val="Tabletext"/>
            </w:pPr>
            <w:r w:rsidRPr="00D047E9">
              <w:t>&lt;</w:t>
            </w:r>
            <w:r>
              <w:t>22</w:t>
            </w:r>
            <w:r w:rsidRPr="00D047E9">
              <w:t>/</w:t>
            </w:r>
            <w:r>
              <w:t>02</w:t>
            </w:r>
            <w:r w:rsidRPr="00D047E9">
              <w:t>/</w:t>
            </w:r>
            <w:r>
              <w:t>23</w:t>
            </w:r>
            <w:r w:rsidRPr="00D047E9">
              <w:t>&gt;</w:t>
            </w:r>
          </w:p>
        </w:tc>
        <w:tc>
          <w:tcPr>
            <w:tcW w:w="1152" w:type="dxa"/>
          </w:tcPr>
          <w:p w14:paraId="5531A5DF" w14:textId="5F58146F" w:rsidR="00C5221C" w:rsidRPr="00AD232E" w:rsidRDefault="00C5221C" w:rsidP="00C5221C">
            <w:pPr>
              <w:pStyle w:val="Tabletext"/>
            </w:pPr>
            <w:r w:rsidRPr="00D047E9">
              <w:t>&lt;</w:t>
            </w:r>
            <w:r>
              <w:t>1</w:t>
            </w:r>
            <w:r w:rsidRPr="00D047E9">
              <w:t>.</w:t>
            </w:r>
            <w:r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6CB54A14" w14:textId="77777777" w:rsidR="00C5221C" w:rsidRPr="00AD232E" w:rsidRDefault="00C5221C" w:rsidP="00C5221C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01E7DAF4" w14:textId="442D39DB" w:rsidR="00C5221C" w:rsidRPr="00AD232E" w:rsidRDefault="00C5221C" w:rsidP="00C5221C">
            <w:pPr>
              <w:pStyle w:val="Tabletext"/>
            </w:pPr>
            <w:r>
              <w:t>Sichet-Unguras Darius-Emanuel</w:t>
            </w:r>
          </w:p>
        </w:tc>
      </w:tr>
      <w:tr w:rsidR="00C5221C" w:rsidRPr="00AD232E" w14:paraId="26786DC7" w14:textId="77777777">
        <w:tc>
          <w:tcPr>
            <w:tcW w:w="2304" w:type="dxa"/>
          </w:tcPr>
          <w:p w14:paraId="1CF42F9C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1152" w:type="dxa"/>
          </w:tcPr>
          <w:p w14:paraId="5ED3384E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3744" w:type="dxa"/>
          </w:tcPr>
          <w:p w14:paraId="6823F0DC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2304" w:type="dxa"/>
          </w:tcPr>
          <w:p w14:paraId="45DC10AC" w14:textId="77777777" w:rsidR="00C5221C" w:rsidRPr="00AD232E" w:rsidRDefault="00C5221C" w:rsidP="00C5221C">
            <w:pPr>
              <w:pStyle w:val="Tabletext"/>
            </w:pPr>
          </w:p>
        </w:tc>
      </w:tr>
      <w:tr w:rsidR="00C5221C" w:rsidRPr="00AD232E" w14:paraId="29746CEB" w14:textId="77777777">
        <w:tc>
          <w:tcPr>
            <w:tcW w:w="2304" w:type="dxa"/>
          </w:tcPr>
          <w:p w14:paraId="75183638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1152" w:type="dxa"/>
          </w:tcPr>
          <w:p w14:paraId="3CE4F4C3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3744" w:type="dxa"/>
          </w:tcPr>
          <w:p w14:paraId="368E9E67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2304" w:type="dxa"/>
          </w:tcPr>
          <w:p w14:paraId="185FACC9" w14:textId="77777777" w:rsidR="00C5221C" w:rsidRPr="00AD232E" w:rsidRDefault="00C5221C" w:rsidP="00C5221C">
            <w:pPr>
              <w:pStyle w:val="Tabletext"/>
            </w:pPr>
          </w:p>
        </w:tc>
      </w:tr>
      <w:tr w:rsidR="00C5221C" w:rsidRPr="00AD232E" w14:paraId="01746A7D" w14:textId="77777777">
        <w:tc>
          <w:tcPr>
            <w:tcW w:w="2304" w:type="dxa"/>
          </w:tcPr>
          <w:p w14:paraId="72833B4D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1152" w:type="dxa"/>
          </w:tcPr>
          <w:p w14:paraId="2F86E133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3744" w:type="dxa"/>
          </w:tcPr>
          <w:p w14:paraId="647A2E7A" w14:textId="77777777" w:rsidR="00C5221C" w:rsidRPr="00AD232E" w:rsidRDefault="00C5221C" w:rsidP="00C5221C">
            <w:pPr>
              <w:pStyle w:val="Tabletext"/>
            </w:pPr>
          </w:p>
        </w:tc>
        <w:tc>
          <w:tcPr>
            <w:tcW w:w="2304" w:type="dxa"/>
          </w:tcPr>
          <w:p w14:paraId="3E55ED11" w14:textId="77777777" w:rsidR="00C5221C" w:rsidRPr="00AD232E" w:rsidRDefault="00C5221C" w:rsidP="00C5221C">
            <w:pPr>
              <w:pStyle w:val="Tabletext"/>
            </w:pPr>
          </w:p>
        </w:tc>
      </w:tr>
    </w:tbl>
    <w:p w14:paraId="6A25F18F" w14:textId="77777777" w:rsidR="0085257A" w:rsidRPr="00AD232E" w:rsidRDefault="0085257A"/>
    <w:p w14:paraId="4CB0E4F9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394D0A96" w14:textId="77777777" w:rsidR="00AD232E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B9BE612" w14:textId="77777777" w:rsidR="00AD232E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6D6289E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0E0F456" w14:textId="77777777"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10A7743" w14:textId="78043FD7" w:rsidR="008978F7" w:rsidRPr="00C5221C" w:rsidRDefault="008978F7" w:rsidP="00C5221C">
      <w:pPr>
        <w:pStyle w:val="InfoBlue"/>
      </w:pPr>
      <w:r w:rsidRPr="00C5221C">
        <w:rPr>
          <w:b/>
          <w:bCs/>
        </w:rPr>
        <w:t>Glossary</w:t>
      </w:r>
      <w:r w:rsidR="0085257A" w:rsidRPr="00C5221C">
        <w:rPr>
          <w:b/>
          <w:bCs/>
        </w:rPr>
        <w:t xml:space="preserve"> </w:t>
      </w:r>
      <w:r w:rsidR="0085257A" w:rsidRPr="00C5221C">
        <w:t>document provides an overview of the entire document.</w:t>
      </w:r>
      <w:r w:rsidR="00C5221C">
        <w:t xml:space="preserve"> Here, the users and the actions which take place on the application are defined </w:t>
      </w:r>
    </w:p>
    <w:p w14:paraId="798E0E04" w14:textId="77777777"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59BCB6FF" w14:textId="4570BDAC" w:rsidR="0085257A" w:rsidRPr="00AD232E" w:rsidRDefault="0085257A" w:rsidP="00C5221C">
      <w:pPr>
        <w:pStyle w:val="InfoBlue"/>
      </w:pPr>
      <w:bookmarkStart w:id="6" w:name="_Toc436203381"/>
    </w:p>
    <w:tbl>
      <w:tblPr>
        <w:tblW w:w="11042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60"/>
        <w:gridCol w:w="2761"/>
        <w:gridCol w:w="2760"/>
        <w:gridCol w:w="2761"/>
      </w:tblGrid>
      <w:tr w:rsidR="0085257A" w:rsidRPr="00AD232E" w14:paraId="4C0067BC" w14:textId="77777777" w:rsidTr="00C5221C">
        <w:trPr>
          <w:trHeight w:val="1963"/>
        </w:trPr>
        <w:tc>
          <w:tcPr>
            <w:tcW w:w="2760" w:type="dxa"/>
            <w:shd w:val="solid" w:color="000000" w:fill="FFFFFF"/>
          </w:tcPr>
          <w:p w14:paraId="37C5451B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2761" w:type="dxa"/>
            <w:shd w:val="solid" w:color="000000" w:fill="FFFFFF"/>
          </w:tcPr>
          <w:p w14:paraId="25F8E8F0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760" w:type="dxa"/>
            <w:shd w:val="solid" w:color="000000" w:fill="FFFFFF"/>
          </w:tcPr>
          <w:p w14:paraId="590D07A4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2761" w:type="dxa"/>
            <w:shd w:val="solid" w:color="000000" w:fill="FFFFFF"/>
          </w:tcPr>
          <w:p w14:paraId="63EB1137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F07ADD2" w14:textId="77777777" w:rsidTr="00C5221C">
        <w:trPr>
          <w:trHeight w:val="2707"/>
        </w:trPr>
        <w:tc>
          <w:tcPr>
            <w:tcW w:w="2760" w:type="dxa"/>
            <w:tcBorders>
              <w:bottom w:val="single" w:sz="4" w:space="0" w:color="auto"/>
            </w:tcBorders>
          </w:tcPr>
          <w:p w14:paraId="7DBA234F" w14:textId="77777777" w:rsidR="0085257A" w:rsidRDefault="00C5221C" w:rsidP="00C5221C">
            <w:pPr>
              <w:pStyle w:val="InfoBlue"/>
            </w:pPr>
            <w:r>
              <w:t>Manager</w:t>
            </w:r>
          </w:p>
          <w:p w14:paraId="469881B2" w14:textId="6D374E0C" w:rsidR="00C5221C" w:rsidRPr="00C5221C" w:rsidRDefault="00C5221C" w:rsidP="00C5221C">
            <w:pPr>
              <w:pStyle w:val="Corptext"/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63B460CE" w14:textId="1BF9EEDC" w:rsidR="0085257A" w:rsidRDefault="00C5221C" w:rsidP="00C5221C">
            <w:pPr>
              <w:pStyle w:val="InfoBlue"/>
            </w:pPr>
            <w:r>
              <w:t xml:space="preserve">The manager is the person in charge of managing the employees. In this app, we have two types of employees:the waiters and the kitchen employees 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19F2A232" w14:textId="77777777" w:rsidR="0085257A" w:rsidRDefault="0085257A" w:rsidP="00C5221C">
            <w:pPr>
              <w:pStyle w:val="InfoBlue"/>
            </w:pPr>
          </w:p>
        </w:tc>
        <w:tc>
          <w:tcPr>
            <w:tcW w:w="2761" w:type="dxa"/>
            <w:tcBorders>
              <w:bottom w:val="single" w:sz="4" w:space="0" w:color="auto"/>
            </w:tcBorders>
          </w:tcPr>
          <w:p w14:paraId="0C450619" w14:textId="73F4863A" w:rsidR="0085257A" w:rsidRDefault="00C5221C" w:rsidP="00C5221C">
            <w:pPr>
              <w:pStyle w:val="InfoBlue"/>
            </w:pPr>
            <w:r>
              <w:t>Check if the credentials introduced are specific to this type</w:t>
            </w:r>
          </w:p>
        </w:tc>
      </w:tr>
      <w:tr w:rsidR="00C5221C" w:rsidRPr="00AD232E" w14:paraId="3DD2327A" w14:textId="77777777" w:rsidTr="00C5221C">
        <w:trPr>
          <w:trHeight w:val="2104"/>
        </w:trPr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</w:tcPr>
          <w:p w14:paraId="75162C84" w14:textId="150FEE2F" w:rsidR="00C5221C" w:rsidRDefault="00C5221C" w:rsidP="00C5221C">
            <w:pPr>
              <w:pStyle w:val="InfoBlue"/>
            </w:pPr>
            <w:r>
              <w:t>Waiter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</w:tcBorders>
          </w:tcPr>
          <w:p w14:paraId="295C34D8" w14:textId="77777777" w:rsidR="00C5221C" w:rsidRDefault="00C5221C" w:rsidP="00C5221C">
            <w:pPr>
              <w:pStyle w:val="InfoBlue"/>
            </w:pPr>
            <w:r>
              <w:t xml:space="preserve">The waiter is the person in charge of managing the orders and clients. In this app, he is able to manage the orders and offer specific discounts to old clients </w:t>
            </w:r>
          </w:p>
          <w:p w14:paraId="6EB6B578" w14:textId="51641A36" w:rsidR="00C5221C" w:rsidRPr="00C5221C" w:rsidRDefault="00C5221C" w:rsidP="00C5221C">
            <w:pPr>
              <w:pStyle w:val="Corptext"/>
            </w:pP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</w:tcPr>
          <w:p w14:paraId="725C9DA0" w14:textId="77777777" w:rsidR="00C5221C" w:rsidRDefault="00C5221C" w:rsidP="00C5221C">
            <w:pPr>
              <w:pStyle w:val="InfoBlue"/>
            </w:pP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</w:tcBorders>
          </w:tcPr>
          <w:p w14:paraId="6617E5A7" w14:textId="43731000" w:rsidR="00C5221C" w:rsidRDefault="00C5221C" w:rsidP="00C5221C">
            <w:pPr>
              <w:pStyle w:val="InfoBlue"/>
            </w:pPr>
            <w:r>
              <w:t>Check if the credentials introduced are specific to this type</w:t>
            </w:r>
          </w:p>
        </w:tc>
      </w:tr>
      <w:tr w:rsidR="00C5221C" w:rsidRPr="00AD232E" w14:paraId="23D49253" w14:textId="77777777" w:rsidTr="00C5221C">
        <w:trPr>
          <w:trHeight w:val="619"/>
        </w:trPr>
        <w:tc>
          <w:tcPr>
            <w:tcW w:w="2760" w:type="dxa"/>
            <w:tcBorders>
              <w:top w:val="single" w:sz="4" w:space="0" w:color="auto"/>
            </w:tcBorders>
          </w:tcPr>
          <w:p w14:paraId="4CA829EC" w14:textId="214C19E0" w:rsidR="00C5221C" w:rsidRDefault="00C5221C" w:rsidP="00C5221C">
            <w:pPr>
              <w:pStyle w:val="InfoBlue"/>
            </w:pPr>
            <w:r>
              <w:t>Kitchen employee</w:t>
            </w:r>
          </w:p>
        </w:tc>
        <w:tc>
          <w:tcPr>
            <w:tcW w:w="2761" w:type="dxa"/>
            <w:tcBorders>
              <w:top w:val="single" w:sz="4" w:space="0" w:color="auto"/>
            </w:tcBorders>
          </w:tcPr>
          <w:p w14:paraId="1473726C" w14:textId="2D32CDBD" w:rsidR="00C5221C" w:rsidRDefault="00C5221C" w:rsidP="00C5221C">
            <w:pPr>
              <w:pStyle w:val="InfoBlue"/>
            </w:pPr>
            <w:r>
              <w:t xml:space="preserve">The </w:t>
            </w:r>
            <w:r w:rsidR="00633522">
              <w:t>kitchen employee</w:t>
            </w:r>
            <w:r>
              <w:t xml:space="preserve"> is the person in charge of preparing the orders for clients. In this app, he is able to send notifications on orders and track all the orders created </w:t>
            </w:r>
          </w:p>
          <w:p w14:paraId="6A5D2E41" w14:textId="77777777" w:rsidR="00C5221C" w:rsidRDefault="00C5221C" w:rsidP="00C5221C">
            <w:pPr>
              <w:pStyle w:val="Corptext"/>
            </w:pPr>
          </w:p>
        </w:tc>
        <w:tc>
          <w:tcPr>
            <w:tcW w:w="2760" w:type="dxa"/>
            <w:tcBorders>
              <w:top w:val="single" w:sz="4" w:space="0" w:color="auto"/>
            </w:tcBorders>
          </w:tcPr>
          <w:p w14:paraId="13C4668E" w14:textId="77777777" w:rsidR="00C5221C" w:rsidRDefault="00C5221C" w:rsidP="00C5221C">
            <w:pPr>
              <w:pStyle w:val="InfoBlue"/>
            </w:pPr>
          </w:p>
        </w:tc>
        <w:tc>
          <w:tcPr>
            <w:tcW w:w="2761" w:type="dxa"/>
            <w:tcBorders>
              <w:top w:val="single" w:sz="4" w:space="0" w:color="auto"/>
            </w:tcBorders>
          </w:tcPr>
          <w:p w14:paraId="709F217C" w14:textId="52A7A28F" w:rsidR="00C5221C" w:rsidRDefault="00015873" w:rsidP="00C5221C">
            <w:pPr>
              <w:pStyle w:val="InfoBlue"/>
            </w:pPr>
            <w:r>
              <w:t>Check if the credentials introduced are specific to this type</w:t>
            </w:r>
          </w:p>
        </w:tc>
      </w:tr>
      <w:bookmarkEnd w:id="6"/>
    </w:tbl>
    <w:p w14:paraId="74A428BA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B4BF" w14:textId="77777777" w:rsidR="00B1494C" w:rsidRDefault="00B1494C">
      <w:pPr>
        <w:spacing w:line="240" w:lineRule="auto"/>
      </w:pPr>
      <w:r>
        <w:separator/>
      </w:r>
    </w:p>
  </w:endnote>
  <w:endnote w:type="continuationSeparator" w:id="0">
    <w:p w14:paraId="63805380" w14:textId="77777777" w:rsidR="00B1494C" w:rsidRDefault="00B149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26B1A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6A167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AAB9F9" w14:textId="03506E41" w:rsidR="00AD439A" w:rsidRDefault="00AD439A" w:rsidP="00AD439A">
          <w:pPr>
            <w:jc w:val="center"/>
          </w:pPr>
          <w:r>
            <w:sym w:font="Symbol" w:char="F0D3"/>
          </w:r>
          <w:r w:rsidR="00C5221C">
            <w:t>Sichet-Unguras Darius-Emanuel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5873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AD38DC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01E949A4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1629" w14:textId="77777777" w:rsidR="00B1494C" w:rsidRDefault="00B1494C">
      <w:pPr>
        <w:spacing w:line="240" w:lineRule="auto"/>
      </w:pPr>
      <w:r>
        <w:separator/>
      </w:r>
    </w:p>
  </w:footnote>
  <w:footnote w:type="continuationSeparator" w:id="0">
    <w:p w14:paraId="24A6EB48" w14:textId="77777777" w:rsidR="00B1494C" w:rsidRDefault="00B149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F9C6" w14:textId="77777777" w:rsidR="00AD439A" w:rsidRDefault="00AD439A">
    <w:pPr>
      <w:rPr>
        <w:sz w:val="24"/>
      </w:rPr>
    </w:pPr>
  </w:p>
  <w:p w14:paraId="16ADE0EC" w14:textId="77777777" w:rsidR="00AD439A" w:rsidRDefault="00AD439A">
    <w:pPr>
      <w:pBdr>
        <w:top w:val="single" w:sz="6" w:space="1" w:color="auto"/>
      </w:pBdr>
      <w:rPr>
        <w:sz w:val="24"/>
      </w:rPr>
    </w:pPr>
  </w:p>
  <w:p w14:paraId="2AEE3101" w14:textId="77777777" w:rsidR="00C5221C" w:rsidRDefault="00C5221C" w:rsidP="00C5221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Sichet-Unguras Darius-Emanuel</w:t>
    </w:r>
  </w:p>
  <w:p w14:paraId="367B120A" w14:textId="77777777" w:rsidR="00C5221C" w:rsidRDefault="00000000" w:rsidP="00C522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5221C">
        <w:rPr>
          <w:rFonts w:ascii="Arial" w:hAnsi="Arial"/>
          <w:b/>
          <w:sz w:val="36"/>
        </w:rPr>
        <w:t>30431</w:t>
      </w:r>
    </w:fldSimple>
  </w:p>
  <w:p w14:paraId="2E03F37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8A10E4D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221C" w14:paraId="37F7D970" w14:textId="77777777">
      <w:tc>
        <w:tcPr>
          <w:tcW w:w="6379" w:type="dxa"/>
        </w:tcPr>
        <w:p w14:paraId="12390A17" w14:textId="794AFEE8" w:rsidR="00C5221C" w:rsidRDefault="00C5221C" w:rsidP="00C5221C">
          <w:r>
            <w:t>Restaurant Manager</w:t>
          </w:r>
        </w:p>
      </w:tc>
      <w:tc>
        <w:tcPr>
          <w:tcW w:w="3179" w:type="dxa"/>
        </w:tcPr>
        <w:p w14:paraId="3144D04D" w14:textId="77777777" w:rsidR="00C5221C" w:rsidRDefault="00C5221C" w:rsidP="00C522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5221C" w14:paraId="5001374A" w14:textId="77777777">
      <w:tc>
        <w:tcPr>
          <w:tcW w:w="6379" w:type="dxa"/>
        </w:tcPr>
        <w:p w14:paraId="3A5D71C2" w14:textId="77777777" w:rsidR="00C5221C" w:rsidRDefault="00C5221C" w:rsidP="00C5221C">
          <w:r>
            <w:t>Glossary</w:t>
          </w:r>
        </w:p>
      </w:tc>
      <w:tc>
        <w:tcPr>
          <w:tcW w:w="3179" w:type="dxa"/>
        </w:tcPr>
        <w:p w14:paraId="2DE1F1AD" w14:textId="6D789172" w:rsidR="00C5221C" w:rsidRDefault="00C5221C" w:rsidP="00C5221C">
          <w:r>
            <w:t xml:space="preserve">  Date:  &lt;22/03/22&gt;</w:t>
          </w:r>
        </w:p>
      </w:tc>
    </w:tr>
    <w:tr w:rsidR="00AD439A" w14:paraId="3FB96D80" w14:textId="77777777">
      <w:tc>
        <w:tcPr>
          <w:tcW w:w="9558" w:type="dxa"/>
          <w:gridSpan w:val="2"/>
        </w:tcPr>
        <w:p w14:paraId="59B2E99F" w14:textId="77777777" w:rsidR="00AD439A" w:rsidRDefault="00AD439A">
          <w:r>
            <w:t>&lt;document identifier&gt;</w:t>
          </w:r>
        </w:p>
      </w:tc>
    </w:tr>
  </w:tbl>
  <w:p w14:paraId="47AAA130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0512902">
    <w:abstractNumId w:val="0"/>
  </w:num>
  <w:num w:numId="2" w16cid:durableId="35816194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98052503">
    <w:abstractNumId w:val="3"/>
  </w:num>
  <w:num w:numId="4" w16cid:durableId="1643079626">
    <w:abstractNumId w:val="14"/>
  </w:num>
  <w:num w:numId="5" w16cid:durableId="770123657">
    <w:abstractNumId w:val="27"/>
  </w:num>
  <w:num w:numId="6" w16cid:durableId="265386948">
    <w:abstractNumId w:val="20"/>
  </w:num>
  <w:num w:numId="7" w16cid:durableId="993879400">
    <w:abstractNumId w:val="19"/>
  </w:num>
  <w:num w:numId="8" w16cid:durableId="85565568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234513911">
    <w:abstractNumId w:val="2"/>
  </w:num>
  <w:num w:numId="10" w16cid:durableId="602035532">
    <w:abstractNumId w:val="26"/>
  </w:num>
  <w:num w:numId="11" w16cid:durableId="1093816173">
    <w:abstractNumId w:val="5"/>
  </w:num>
  <w:num w:numId="12" w16cid:durableId="767581957">
    <w:abstractNumId w:val="15"/>
  </w:num>
  <w:num w:numId="13" w16cid:durableId="1858884373">
    <w:abstractNumId w:val="13"/>
  </w:num>
  <w:num w:numId="14" w16cid:durableId="305623608">
    <w:abstractNumId w:val="25"/>
  </w:num>
  <w:num w:numId="15" w16cid:durableId="157886183">
    <w:abstractNumId w:val="12"/>
  </w:num>
  <w:num w:numId="16" w16cid:durableId="518661908">
    <w:abstractNumId w:val="6"/>
  </w:num>
  <w:num w:numId="17" w16cid:durableId="1095977437">
    <w:abstractNumId w:val="24"/>
  </w:num>
  <w:num w:numId="18" w16cid:durableId="1837841606">
    <w:abstractNumId w:val="18"/>
  </w:num>
  <w:num w:numId="19" w16cid:durableId="137303784">
    <w:abstractNumId w:val="7"/>
  </w:num>
  <w:num w:numId="20" w16cid:durableId="1810123936">
    <w:abstractNumId w:val="17"/>
  </w:num>
  <w:num w:numId="21" w16cid:durableId="1187719304">
    <w:abstractNumId w:val="11"/>
  </w:num>
  <w:num w:numId="22" w16cid:durableId="360519087">
    <w:abstractNumId w:val="23"/>
  </w:num>
  <w:num w:numId="23" w16cid:durableId="1114861311">
    <w:abstractNumId w:val="10"/>
  </w:num>
  <w:num w:numId="24" w16cid:durableId="874973796">
    <w:abstractNumId w:val="9"/>
  </w:num>
  <w:num w:numId="25" w16cid:durableId="1821339320">
    <w:abstractNumId w:val="8"/>
  </w:num>
  <w:num w:numId="26" w16cid:durableId="1684935974">
    <w:abstractNumId w:val="21"/>
  </w:num>
  <w:num w:numId="27" w16cid:durableId="1693144387">
    <w:abstractNumId w:val="22"/>
  </w:num>
  <w:num w:numId="28" w16cid:durableId="1418481934">
    <w:abstractNumId w:val="28"/>
  </w:num>
  <w:num w:numId="29" w16cid:durableId="1871843580">
    <w:abstractNumId w:val="16"/>
  </w:num>
  <w:num w:numId="30" w16cid:durableId="1551380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5873"/>
    <w:rsid w:val="001C7458"/>
    <w:rsid w:val="001D42BB"/>
    <w:rsid w:val="00542DE5"/>
    <w:rsid w:val="005A3207"/>
    <w:rsid w:val="00600853"/>
    <w:rsid w:val="00633522"/>
    <w:rsid w:val="00674B13"/>
    <w:rsid w:val="007F349D"/>
    <w:rsid w:val="0085257A"/>
    <w:rsid w:val="008978F7"/>
    <w:rsid w:val="009B5BF2"/>
    <w:rsid w:val="00A61FD4"/>
    <w:rsid w:val="00AD232E"/>
    <w:rsid w:val="00AD439A"/>
    <w:rsid w:val="00B1494C"/>
    <w:rsid w:val="00B56935"/>
    <w:rsid w:val="00B944EA"/>
    <w:rsid w:val="00BE1B76"/>
    <w:rsid w:val="00C05F21"/>
    <w:rsid w:val="00C35D85"/>
    <w:rsid w:val="00C5221C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B5F99"/>
  <w15:docId w15:val="{D4618E28-E380-4A01-A5A3-73CEC4C4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C5221C"/>
    <w:pPr>
      <w:tabs>
        <w:tab w:val="left" w:pos="540"/>
        <w:tab w:val="left" w:pos="1260"/>
      </w:tabs>
      <w:spacing w:after="120"/>
    </w:pPr>
    <w:rPr>
      <w:i/>
      <w:color w:val="000000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23</TotalTime>
  <Pages>4</Pages>
  <Words>186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Sichet Darius</cp:lastModifiedBy>
  <cp:revision>7</cp:revision>
  <cp:lastPrinted>2001-03-15T12:26:00Z</cp:lastPrinted>
  <dcterms:created xsi:type="dcterms:W3CDTF">2010-02-26T10:01:00Z</dcterms:created>
  <dcterms:modified xsi:type="dcterms:W3CDTF">2023-03-22T08:34:00Z</dcterms:modified>
</cp:coreProperties>
</file>